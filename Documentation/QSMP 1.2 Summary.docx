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ajorHAnsi" w:hAnsiTheme="majorHAnsi"/>
          <w:lang w:eastAsia="ko-KR"/>
        </w:rPr>
        <w:id w:val="-2129384759"/>
        <w:docPartObj>
          <w:docPartGallery w:val="Cover Pages"/>
          <w:docPartUnique/>
        </w:docPartObj>
      </w:sdtPr>
      <w:sdtContent>
        <w:p w14:paraId="3C41EB32" w14:textId="57810722" w:rsidR="006A5FF2" w:rsidRPr="005116FE" w:rsidRDefault="005D3B61">
          <w:pPr>
            <w:pStyle w:val="Header"/>
            <w:rPr>
              <w:rFonts w:asciiTheme="majorHAnsi" w:hAnsiTheme="majorHAnsi"/>
            </w:rPr>
          </w:pPr>
          <w:r w:rsidRPr="005116FE">
            <w:rPr>
              <w:rFonts w:asciiTheme="majorHAnsi" w:hAnsiTheme="majorHAnsi"/>
              <w:noProof/>
              <w:color w:val="000000"/>
              <w14:textFill>
                <w14:solidFill>
                  <w14:srgbClr w14:val="000000">
                    <w14:lumMod w14:val="75000"/>
                  </w14:srgbClr>
                </w14:solidFill>
              </w14:textFill>
            </w:rPr>
            <mc:AlternateContent>
              <mc:Choice Requires="wps">
                <w:drawing>
                  <wp:anchor distT="0" distB="0" distL="114300" distR="114300" simplePos="0" relativeHeight="251658240" behindDoc="0" locked="0" layoutInCell="1" allowOverlap="1" wp14:anchorId="53F7EC14" wp14:editId="343DEAB7">
                    <wp:simplePos x="0" y="0"/>
                    <wp:positionH relativeFrom="page">
                      <wp:align>left</wp:align>
                    </wp:positionH>
                    <wp:positionV relativeFrom="page">
                      <wp:align>top</wp:align>
                    </wp:positionV>
                    <wp:extent cx="7072630" cy="12547600"/>
                    <wp:effectExtent l="0" t="0" r="0" b="635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2547600"/>
                            </a:xfrm>
                            <a:prstGeom prst="rect">
                              <a:avLst/>
                            </a:prstGeom>
                            <a:solidFill>
                              <a:srgbClr val="2A3864"/>
                            </a:solidFill>
                            <a:ln>
                              <a:noFill/>
                            </a:ln>
                          </wps:spPr>
                          <wps:style>
                            <a:lnRef idx="2">
                              <a:schemeClr val="accent1">
                                <a:shade val="50000"/>
                              </a:schemeClr>
                            </a:lnRef>
                            <a:fillRef idx="1003">
                              <a:schemeClr val="dk2"/>
                            </a:fillRef>
                            <a:effectRef idx="0">
                              <a:schemeClr val="accent1"/>
                            </a:effectRef>
                            <a:fontRef idx="minor">
                              <a:schemeClr val="lt1"/>
                            </a:fontRef>
                          </wps:style>
                          <wps:txbx>
                            <w:txbxContent>
                              <w:sdt>
                                <w:sdtPr>
                                  <w:rPr>
                                    <w:rFonts w:asciiTheme="majorHAnsi" w:hAnsiTheme="majorHAnsi"/>
                                    <w:color w:val="FFFFFF" w:themeColor="background1"/>
                                    <w:kern w:val="28"/>
                                    <w:sz w:val="108"/>
                                    <w:szCs w:val="108"/>
                                    <w14:ligatures w14:val="standard"/>
                                    <w14:numForm w14:val="oldStyle"/>
                                  </w:rPr>
                                  <w:alias w:val="Title"/>
                                  <w:tag w:val="Title"/>
                                  <w:id w:val="-1519844660"/>
                                  <w:placeholder>
                                    <w:docPart w:val="BEA8A8B38D9240729E62BE32D3DA5F95"/>
                                  </w:placeholder>
                                  <w:dataBinding w:prefixMappings="xmlns:ns0='http://schemas.openxmlformats.org/package/2006/metadata/core-properties' xmlns:ns1='http://purl.org/dc/elements/1.1/'" w:xpath="/ns0:coreProperties[1]/ns1:title[1]" w:storeItemID="{6C3C8BC8-F283-45AE-878A-BAB7291924A1}"/>
                                  <w:text/>
                                </w:sdtPr>
                                <w:sdtContent>
                                  <w:p w14:paraId="59F2352D" w14:textId="25860B40" w:rsidR="006A5FF2" w:rsidRPr="00861313" w:rsidRDefault="00C23E90" w:rsidP="002829ED">
                                    <w:pPr>
                                      <w:pStyle w:val="Subtitle"/>
                                      <w:spacing w:before="1600"/>
                                      <w:rPr>
                                        <w:rFonts w:asciiTheme="majorHAnsi" w:hAnsiTheme="majorHAnsi"/>
                                        <w:color w:val="FFFFFF" w:themeColor="background1"/>
                                        <w:kern w:val="28"/>
                                        <w:sz w:val="108"/>
                                        <w:szCs w:val="108"/>
                                        <w14:ligatures w14:val="standard"/>
                                        <w14:numForm w14:val="oldStyle"/>
                                      </w:rPr>
                                    </w:pPr>
                                    <w:r>
                                      <w:rPr>
                                        <w:rFonts w:asciiTheme="majorHAnsi" w:hAnsiTheme="majorHAnsi"/>
                                        <w:color w:val="FFFFFF" w:themeColor="background1"/>
                                        <w:kern w:val="28"/>
                                        <w:sz w:val="108"/>
                                        <w:szCs w:val="108"/>
                                        <w14:ligatures w14:val="standard"/>
                                        <w14:numForm w14:val="oldStyle"/>
                                      </w:rPr>
                                      <w:t>QSMP</w:t>
                                    </w:r>
                                  </w:p>
                                </w:sdtContent>
                              </w:sdt>
                              <w:sdt>
                                <w:sdtPr>
                                  <w:rPr>
                                    <w:color w:val="FFFFFF" w:themeColor="background1"/>
                                  </w:rPr>
                                  <w:alias w:val="Subtitle"/>
                                  <w:id w:val="-1879006585"/>
                                  <w:placeholder>
                                    <w:docPart w:val="FA16A10ACA9D436E87650A09919E9EF7"/>
                                  </w:placeholder>
                                  <w:dataBinding w:prefixMappings="xmlns:ns0='http://schemas.openxmlformats.org/package/2006/metadata/core-properties' xmlns:ns1='http://purl.org/dc/elements/1.1/'" w:xpath="/ns0:coreProperties[1]/ns1:subject[1]" w:storeItemID="{6C3C8BC8-F283-45AE-878A-BAB7291924A1}"/>
                                  <w:text/>
                                </w:sdtPr>
                                <w:sdtContent>
                                  <w:p w14:paraId="3BEEE4E0" w14:textId="59794084" w:rsidR="006A5FF2" w:rsidRPr="00861313" w:rsidRDefault="00E77F04">
                                    <w:pPr>
                                      <w:pStyle w:val="Subtitle"/>
                                      <w:rPr>
                                        <w:color w:val="FFFFFF" w:themeColor="background1"/>
                                      </w:rPr>
                                    </w:pPr>
                                    <w:r w:rsidRPr="00861313">
                                      <w:rPr>
                                        <w:color w:val="FFFFFF" w:themeColor="background1"/>
                                      </w:rPr>
                                      <w:t xml:space="preserve">The </w:t>
                                    </w:r>
                                    <w:r w:rsidR="00C23E90">
                                      <w:rPr>
                                        <w:color w:val="FFFFFF" w:themeColor="background1"/>
                                      </w:rPr>
                                      <w:t>Quantum Secure Messaging Protocol</w:t>
                                    </w:r>
                                  </w:p>
                                </w:sdtContent>
                              </w:sdt>
                              <w:sdt>
                                <w:sdtPr>
                                  <w:rPr>
                                    <w:color w:val="FFFFFF" w:themeColor="background1"/>
                                    <w:sz w:val="22"/>
                                  </w:rPr>
                                  <w:alias w:val="Abstract"/>
                                  <w:id w:val="-2111879622"/>
                                  <w:placeholder>
                                    <w:docPart w:val="4E7A654E2ECB4081A901AA1A81260374"/>
                                  </w:placeholder>
                                  <w:dataBinding w:prefixMappings="xmlns:ns0='http://schemas.microsoft.com/office/2006/coverPageProps'" w:xpath="/ns0:CoverPageProperties[1]/ns0:Abstract[1]" w:storeItemID="{55AF091B-3C7A-41E3-B477-F2FDAA23CFDA}"/>
                                  <w:text/>
                                </w:sdtPr>
                                <w:sdtContent>
                                  <w:p w14:paraId="56CF43EF" w14:textId="70FDFF0F" w:rsidR="006A5FF2" w:rsidRPr="004C5FB3" w:rsidRDefault="00481F08">
                                    <w:pPr>
                                      <w:rPr>
                                        <w:color w:val="FFFFFF" w:themeColor="background1"/>
                                        <w:sz w:val="22"/>
                                      </w:rPr>
                                    </w:pPr>
                                    <w:r w:rsidRPr="004C5FB3">
                                      <w:rPr>
                                        <w:color w:val="FFFFFF" w:themeColor="background1"/>
                                        <w:sz w:val="22"/>
                                      </w:rPr>
                                      <w:t>A quantum ready, high-security messaging protocol for a new age</w:t>
                                    </w:r>
                                  </w:p>
                                </w:sdtContent>
                              </w:sdt>
                              <w:p w14:paraId="686E0A81" w14:textId="0A2641D0" w:rsidR="006A5FF2" w:rsidRDefault="006A5FF2"/>
                              <w:p w14:paraId="78B77A03" w14:textId="31D0C0CC" w:rsidR="00023FAA" w:rsidRDefault="00023FAA"/>
                              <w:p w14:paraId="308127C1" w14:textId="65DEE230" w:rsidR="00023FAA" w:rsidRDefault="00023FAA"/>
                              <w:p w14:paraId="32984BCA" w14:textId="17A063FE" w:rsidR="00023FAA" w:rsidRDefault="00023FAA"/>
                              <w:p w14:paraId="7F28D86B" w14:textId="5D037635" w:rsidR="00023FAA" w:rsidRDefault="00023FAA"/>
                              <w:p w14:paraId="68DABA79" w14:textId="2A30B163" w:rsidR="00023FAA" w:rsidRDefault="00023FAA"/>
                              <w:p w14:paraId="2911FF5A" w14:textId="327DF81D" w:rsidR="00023FAA" w:rsidRDefault="00023FAA"/>
                              <w:p w14:paraId="25A430E7" w14:textId="26F4C285" w:rsidR="00023FAA" w:rsidRDefault="00023FAA"/>
                              <w:p w14:paraId="16D72F6D" w14:textId="58432A89" w:rsidR="00023FAA" w:rsidRDefault="00023FAA"/>
                              <w:p w14:paraId="23C39D9E" w14:textId="228273B1" w:rsidR="00023FAA" w:rsidRDefault="00023FAA"/>
                              <w:p w14:paraId="019D171C" w14:textId="0B5E7030" w:rsidR="00023FAA" w:rsidRDefault="00023FAA"/>
                              <w:p w14:paraId="4102A22D" w14:textId="77777777" w:rsidR="00481F08" w:rsidRDefault="00481F08"/>
                              <w:p w14:paraId="34117140" w14:textId="1C326810" w:rsidR="00481F08" w:rsidRDefault="00481F08"/>
                              <w:p w14:paraId="71E4BDCD" w14:textId="77777777" w:rsidR="00481F08" w:rsidRDefault="00481F08"/>
                              <w:p w14:paraId="79D59E80" w14:textId="62A286CE" w:rsidR="00207B55" w:rsidRDefault="00207B55">
                                <w:pPr>
                                  <w:rPr>
                                    <w:color w:val="022A52" w:themeColor="background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01A7750" w14:textId="08CC80DB" w:rsidR="005D3B61" w:rsidRDefault="005D3B61">
                                <w:pPr>
                                  <w:rPr>
                                    <w:color w:val="022A52" w:themeColor="background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8781465" w14:textId="21B3416F" w:rsidR="005D3B61" w:rsidRDefault="005D3B61">
                                <w:pPr>
                                  <w:rPr>
                                    <w:color w:val="022A52" w:themeColor="background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0C380C4" w14:textId="3343FA4B" w:rsidR="005D3B61" w:rsidRDefault="005D3B61">
                                <w:pPr>
                                  <w:rPr>
                                    <w:color w:val="022A52" w:themeColor="background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1E5E557" w14:textId="7B9C1783" w:rsidR="004C5FB3" w:rsidRDefault="004C5FB3">
                                <w:pPr>
                                  <w:rPr>
                                    <w:color w:val="022A52" w:themeColor="background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E3F05C9" w14:textId="42CDB9F9" w:rsidR="004C5FB3" w:rsidRDefault="004C5FB3">
                                <w:pPr>
                                  <w:rPr>
                                    <w:color w:val="022A52" w:themeColor="background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9646A02" w14:textId="4C43C5CA" w:rsidR="004C5FB3" w:rsidRDefault="004C5FB3">
                                <w:pPr>
                                  <w:rPr>
                                    <w:color w:val="022A52" w:themeColor="background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F07A1E9" w14:textId="42DB4515" w:rsidR="004C5FB3" w:rsidRDefault="004C5FB3">
                                <w:pPr>
                                  <w:rPr>
                                    <w:color w:val="022A52" w:themeColor="background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0F5FD82" w14:textId="77777777" w:rsidR="004C5FB3" w:rsidRDefault="004C5FB3">
                                <w:pPr>
                                  <w:rPr>
                                    <w:color w:val="022A52" w:themeColor="background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99A7342" w14:textId="3622B8E8" w:rsidR="00023FAA" w:rsidRPr="00861313" w:rsidRDefault="00CD2681" w:rsidP="00BA519B">
                                <w:pPr>
                                  <w:ind w:right="720"/>
                                  <w:jc w:val="right"/>
                                  <w:rPr>
                                    <w:color w:val="FFFFFF" w:themeColor="background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2681">
                                  <w:rPr>
                                    <w:color w:val="FFFFFF" w:themeColor="background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Quantum Resistant Cryptographic Solutions</w:t>
                                </w:r>
                                <w:r>
                                  <w:rPr>
                                    <w:color w:val="FFFFFF" w:themeColor="background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Corporation </w:t>
                                </w:r>
                                <w:r w:rsidR="00441AF7" w:rsidRPr="00861313">
                                  <w:rPr>
                                    <w:rFonts w:cstheme="minorHAnsi"/>
                                    <w:color w:val="FFFFFF" w:themeColor="background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441AF7" w:rsidRPr="00861313">
                                  <w:rPr>
                                    <w:color w:val="FFFFFF" w:themeColor="background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202</w:t>
                                </w:r>
                                <w:r>
                                  <w:rPr>
                                    <w:color w:val="FFFFFF" w:themeColor="background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p>
                            </w:txbxContent>
                          </wps:txbx>
                          <wps:bodyPr rot="0" spcFirstLastPara="0" vertOverflow="overflow" horzOverflow="overflow" vert="horz" wrap="square" lIns="1005840" tIns="45720" rIns="274320" bIns="2834640" numCol="1" spcCol="0" rtlCol="0" fromWordArt="0" anchor="t" anchorCtr="0" forceAA="0" compatLnSpc="1">
                            <a:prstTxWarp prst="textNoShape">
                              <a:avLst/>
                            </a:prstTxWarp>
                            <a:noAutofit/>
                          </wps:bodyPr>
                        </wps:wsp>
                      </a:graphicData>
                    </a:graphic>
                    <wp14:sizeRelH relativeFrom="page">
                      <wp14:pctWidth>91000</wp14:pctWidth>
                    </wp14:sizeRelH>
                    <wp14:sizeRelV relativeFrom="page">
                      <wp14:pctHeight>0</wp14:pctHeight>
                    </wp14:sizeRelV>
                  </wp:anchor>
                </w:drawing>
              </mc:Choice>
              <mc:Fallback>
                <w:pict>
                  <v:rect w14:anchorId="53F7EC14" id="Rectangle 16" o:spid="_x0000_s1026" style="position:absolute;margin-left:0;margin-top:0;width:556.9pt;height:988pt;z-index:251658240;visibility:visible;mso-wrap-style:square;mso-width-percent:910;mso-height-percent:0;mso-wrap-distance-left:9pt;mso-wrap-distance-top:0;mso-wrap-distance-right:9pt;mso-wrap-distance-bottom:0;mso-position-horizontal:left;mso-position-horizontal-relative:page;mso-position-vertical:top;mso-position-vertical-relative:page;mso-width-percent:91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" fillcolor="#2a3864" stroked="f" strokeweight="2pt">
                    <v:textbox inset="79.2pt,,21.6pt,223.2pt">
                      <w:txbxContent>
                        <w:sdt>
                          <w:sdtPr>
                            <w:rPr>
                              <w:rFonts w:asciiTheme="majorHAnsi" w:hAnsiTheme="majorHAnsi"/>
                              <w:color w:val="FFFFFF" w:themeColor="background1"/>
                              <w:kern w:val="28"/>
                              <w:sz w:val="108"/>
                              <w:szCs w:val="108"/>
                              <w14:ligatures w14:val="standard"/>
                              <w14:numForm w14:val="oldStyle"/>
                            </w:rPr>
                            <w:alias w:val="Title"/>
                            <w:tag w:val="Title"/>
                            <w:id w:val="-1519844660"/>
                            <w:placeholder>
                              <w:docPart w:val="BEA8A8B38D9240729E62BE32D3DA5F95"/>
                            </w:placeholder>
                            <w:dataBinding w:prefixMappings="xmlns:ns0='http://schemas.openxmlformats.org/package/2006/metadata/core-properties' xmlns:ns1='http://purl.org/dc/elements/1.1/'" w:xpath="/ns0:coreProperties[1]/ns1:title[1]" w:storeItemID="{6C3C8BC8-F283-45AE-878A-BAB7291924A1}"/>
                            <w:text/>
                          </w:sdtPr>
                          <w:sdtContent>
                            <w:p w14:paraId="59F2352D" w14:textId="25860B40" w:rsidR="006A5FF2" w:rsidRPr="00861313" w:rsidRDefault="00C23E90" w:rsidP="002829ED">
                              <w:pPr>
                                <w:pStyle w:val="Subtitle"/>
                                <w:spacing w:before="1600"/>
                                <w:rPr>
                                  <w:rFonts w:asciiTheme="majorHAnsi" w:hAnsiTheme="majorHAnsi"/>
                                  <w:color w:val="FFFFFF" w:themeColor="background1"/>
                                  <w:kern w:val="28"/>
                                  <w:sz w:val="108"/>
                                  <w:szCs w:val="108"/>
                                  <w14:ligatures w14:val="standard"/>
                                  <w14:numForm w14:val="oldStyle"/>
                                </w:rPr>
                              </w:pPr>
                              <w:r>
                                <w:rPr>
                                  <w:rFonts w:asciiTheme="majorHAnsi" w:hAnsiTheme="majorHAnsi"/>
                                  <w:color w:val="FFFFFF" w:themeColor="background1"/>
                                  <w:kern w:val="28"/>
                                  <w:sz w:val="108"/>
                                  <w:szCs w:val="108"/>
                                  <w14:ligatures w14:val="standard"/>
                                  <w14:numForm w14:val="oldStyle"/>
                                </w:rPr>
                                <w:t>QSMP</w:t>
                              </w:r>
                            </w:p>
                          </w:sdtContent>
                        </w:sdt>
                        <w:sdt>
                          <w:sdtPr>
                            <w:rPr>
                              <w:color w:val="FFFFFF" w:themeColor="background1"/>
                            </w:rPr>
                            <w:alias w:val="Subtitle"/>
                            <w:id w:val="-1879006585"/>
                            <w:placeholder>
                              <w:docPart w:val="FA16A10ACA9D436E87650A09919E9EF7"/>
                            </w:placeholder>
                            <w:dataBinding w:prefixMappings="xmlns:ns0='http://schemas.openxmlformats.org/package/2006/metadata/core-properties' xmlns:ns1='http://purl.org/dc/elements/1.1/'" w:xpath="/ns0:coreProperties[1]/ns1:subject[1]" w:storeItemID="{6C3C8BC8-F283-45AE-878A-BAB7291924A1}"/>
                            <w:text/>
                          </w:sdtPr>
                          <w:sdtContent>
                            <w:p w14:paraId="3BEEE4E0" w14:textId="59794084" w:rsidR="006A5FF2" w:rsidRPr="00861313" w:rsidRDefault="00E77F04">
                              <w:pPr>
                                <w:pStyle w:val="Subtitle"/>
                                <w:rPr>
                                  <w:color w:val="FFFFFF" w:themeColor="background1"/>
                                </w:rPr>
                              </w:pPr>
                              <w:r w:rsidRPr="00861313">
                                <w:rPr>
                                  <w:color w:val="FFFFFF" w:themeColor="background1"/>
                                </w:rPr>
                                <w:t xml:space="preserve">The </w:t>
                              </w:r>
                              <w:r w:rsidR="00C23E90">
                                <w:rPr>
                                  <w:color w:val="FFFFFF" w:themeColor="background1"/>
                                </w:rPr>
                                <w:t>Quantum Secure Messaging Protocol</w:t>
                              </w:r>
                            </w:p>
                          </w:sdtContent>
                        </w:sdt>
                        <w:sdt>
                          <w:sdtPr>
                            <w:rPr>
                              <w:color w:val="FFFFFF" w:themeColor="background1"/>
                              <w:sz w:val="22"/>
                            </w:rPr>
                            <w:alias w:val="Abstract"/>
                            <w:id w:val="-2111879622"/>
                            <w:placeholder>
                              <w:docPart w:val="4E7A654E2ECB4081A901AA1A81260374"/>
                            </w:placeholder>
                            <w:dataBinding w:prefixMappings="xmlns:ns0='http://schemas.microsoft.com/office/2006/coverPageProps'" w:xpath="/ns0:CoverPageProperties[1]/ns0:Abstract[1]" w:storeItemID="{55AF091B-3C7A-41E3-B477-F2FDAA23CFDA}"/>
                            <w:text/>
                          </w:sdtPr>
                          <w:sdtContent>
                            <w:p w14:paraId="56CF43EF" w14:textId="70FDFF0F" w:rsidR="006A5FF2" w:rsidRPr="004C5FB3" w:rsidRDefault="00481F08">
                              <w:pPr>
                                <w:rPr>
                                  <w:color w:val="FFFFFF" w:themeColor="background1"/>
                                  <w:sz w:val="22"/>
                                </w:rPr>
                              </w:pPr>
                              <w:r w:rsidRPr="004C5FB3">
                                <w:rPr>
                                  <w:color w:val="FFFFFF" w:themeColor="background1"/>
                                  <w:sz w:val="22"/>
                                </w:rPr>
                                <w:t>A quantum ready, high-security messaging protocol for a new age</w:t>
                              </w:r>
                            </w:p>
                          </w:sdtContent>
                        </w:sdt>
                        <w:p w14:paraId="686E0A81" w14:textId="0A2641D0" w:rsidR="006A5FF2" w:rsidRDefault="006A5FF2"/>
                        <w:p w14:paraId="78B77A03" w14:textId="31D0C0CC" w:rsidR="00023FAA" w:rsidRDefault="00023FAA"/>
                        <w:p w14:paraId="308127C1" w14:textId="65DEE230" w:rsidR="00023FAA" w:rsidRDefault="00023FAA"/>
                        <w:p w14:paraId="32984BCA" w14:textId="17A063FE" w:rsidR="00023FAA" w:rsidRDefault="00023FAA"/>
                        <w:p w14:paraId="7F28D86B" w14:textId="5D037635" w:rsidR="00023FAA" w:rsidRDefault="00023FAA"/>
                        <w:p w14:paraId="68DABA79" w14:textId="2A30B163" w:rsidR="00023FAA" w:rsidRDefault="00023FAA"/>
                        <w:p w14:paraId="2911FF5A" w14:textId="327DF81D" w:rsidR="00023FAA" w:rsidRDefault="00023FAA"/>
                        <w:p w14:paraId="25A430E7" w14:textId="26F4C285" w:rsidR="00023FAA" w:rsidRDefault="00023FAA"/>
                        <w:p w14:paraId="16D72F6D" w14:textId="58432A89" w:rsidR="00023FAA" w:rsidRDefault="00023FAA"/>
                        <w:p w14:paraId="23C39D9E" w14:textId="228273B1" w:rsidR="00023FAA" w:rsidRDefault="00023FAA"/>
                        <w:p w14:paraId="019D171C" w14:textId="0B5E7030" w:rsidR="00023FAA" w:rsidRDefault="00023FAA"/>
                        <w:p w14:paraId="4102A22D" w14:textId="77777777" w:rsidR="00481F08" w:rsidRDefault="00481F08"/>
                        <w:p w14:paraId="34117140" w14:textId="1C326810" w:rsidR="00481F08" w:rsidRDefault="00481F08"/>
                        <w:p w14:paraId="71E4BDCD" w14:textId="77777777" w:rsidR="00481F08" w:rsidRDefault="00481F08"/>
                        <w:p w14:paraId="79D59E80" w14:textId="62A286CE" w:rsidR="00207B55" w:rsidRDefault="00207B55">
                          <w:pPr>
                            <w:rPr>
                              <w:color w:val="022A52" w:themeColor="background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01A7750" w14:textId="08CC80DB" w:rsidR="005D3B61" w:rsidRDefault="005D3B61">
                          <w:pPr>
                            <w:rPr>
                              <w:color w:val="022A52" w:themeColor="background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8781465" w14:textId="21B3416F" w:rsidR="005D3B61" w:rsidRDefault="005D3B61">
                          <w:pPr>
                            <w:rPr>
                              <w:color w:val="022A52" w:themeColor="background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0C380C4" w14:textId="3343FA4B" w:rsidR="005D3B61" w:rsidRDefault="005D3B61">
                          <w:pPr>
                            <w:rPr>
                              <w:color w:val="022A52" w:themeColor="background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1E5E557" w14:textId="7B9C1783" w:rsidR="004C5FB3" w:rsidRDefault="004C5FB3">
                          <w:pPr>
                            <w:rPr>
                              <w:color w:val="022A52" w:themeColor="background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E3F05C9" w14:textId="42CDB9F9" w:rsidR="004C5FB3" w:rsidRDefault="004C5FB3">
                          <w:pPr>
                            <w:rPr>
                              <w:color w:val="022A52" w:themeColor="background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9646A02" w14:textId="4C43C5CA" w:rsidR="004C5FB3" w:rsidRDefault="004C5FB3">
                          <w:pPr>
                            <w:rPr>
                              <w:color w:val="022A52" w:themeColor="background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F07A1E9" w14:textId="42DB4515" w:rsidR="004C5FB3" w:rsidRDefault="004C5FB3">
                          <w:pPr>
                            <w:rPr>
                              <w:color w:val="022A52" w:themeColor="background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0F5FD82" w14:textId="77777777" w:rsidR="004C5FB3" w:rsidRDefault="004C5FB3">
                          <w:pPr>
                            <w:rPr>
                              <w:color w:val="022A52" w:themeColor="background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99A7342" w14:textId="3622B8E8" w:rsidR="00023FAA" w:rsidRPr="00861313" w:rsidRDefault="00CD2681" w:rsidP="00BA519B">
                          <w:pPr>
                            <w:ind w:right="720"/>
                            <w:jc w:val="right"/>
                            <w:rPr>
                              <w:color w:val="FFFFFF" w:themeColor="background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2681">
                            <w:rPr>
                              <w:color w:val="FFFFFF" w:themeColor="background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Quantum Resistant Cryptographic Solutions</w:t>
                          </w:r>
                          <w:r>
                            <w:rPr>
                              <w:color w:val="FFFFFF" w:themeColor="background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Corporation </w:t>
                          </w:r>
                          <w:r w:rsidR="00441AF7" w:rsidRPr="00861313">
                            <w:rPr>
                              <w:rFonts w:cstheme="minorHAnsi"/>
                              <w:color w:val="FFFFFF" w:themeColor="background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441AF7" w:rsidRPr="00861313">
                            <w:rPr>
                              <w:color w:val="FFFFFF" w:themeColor="background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202</w:t>
                          </w:r>
                          <w:r>
                            <w:rPr>
                              <w:color w:val="FFFFFF" w:themeColor="background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p>
                      </w:txbxContent>
                    </v:textbox>
                    <w10:wrap anchorx="page" anchory="page"/>
                  </v:rect>
                </w:pict>
              </mc:Fallback>
            </mc:AlternateContent>
          </w:r>
          <w:r w:rsidR="004F3853" w:rsidRPr="005116FE">
            <w:rPr>
              <w:rFonts w:asciiTheme="majorHAnsi" w:hAnsiTheme="majorHAnsi"/>
              <w:noProof/>
            </w:rPr>
            <mc:AlternateContent>
              <mc:Choice Requires="wps">
                <w:drawing>
                  <wp:anchor distT="0" distB="0" distL="114300" distR="114300" simplePos="0" relativeHeight="251659264" behindDoc="0" locked="0" layoutInCell="1" allowOverlap="1" wp14:anchorId="23555D78" wp14:editId="1E0ABD6E">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508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F84EB0" w14:textId="77777777" w:rsidR="006A5FF2" w:rsidRDefault="006A5FF2">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23555D78" id="Rectangle 12" o:spid="_x0000_s1027" style="position:absolute;margin-left:0;margin-top:0;width:55.1pt;height:11in;z-index:251659264;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" fillcolor="#022a52 [3214]" stroked="f" strokeweight="2pt">
                    <v:textbox>
                      <w:txbxContent>
                        <w:p w14:paraId="27F84EB0" w14:textId="77777777" w:rsidR="006A5FF2" w:rsidRDefault="006A5FF2">
                          <w:pPr>
                            <w:rPr>
                              <w:rFonts w:eastAsia="Times New Roman"/>
                            </w:rPr>
                          </w:pPr>
                        </w:p>
                      </w:txbxContent>
                    </v:textbox>
                    <w10:wrap anchorx="page" anchory="page"/>
                  </v:rect>
                </w:pict>
              </mc:Fallback>
            </mc:AlternateContent>
          </w:r>
        </w:p>
        <w:p w14:paraId="47E8A6D2" w14:textId="40401FBC" w:rsidR="006A5FF2" w:rsidRPr="005116FE" w:rsidRDefault="006A5FF2">
          <w:pPr>
            <w:pStyle w:val="Title"/>
          </w:pPr>
        </w:p>
        <w:p w14:paraId="43548EF8" w14:textId="1D12061B" w:rsidR="006A5FF2" w:rsidRPr="005116FE" w:rsidRDefault="004F3853">
          <w:pPr>
            <w:spacing w:after="200" w:line="276" w:lineRule="auto"/>
            <w:rPr>
              <w:rFonts w:asciiTheme="majorHAnsi" w:hAnsiTheme="majorHAnsi"/>
            </w:rPr>
          </w:pPr>
          <w:r w:rsidRPr="005116FE">
            <w:rPr>
              <w:rFonts w:asciiTheme="majorHAnsi" w:hAnsiTheme="majorHAnsi"/>
            </w:rPr>
            <w:br w:type="page"/>
          </w:r>
        </w:p>
      </w:sdtContent>
    </w:sdt>
    <w:sdt>
      <w:sdtPr>
        <w:id w:val="633372245"/>
        <w:placeholder>
          <w:docPart w:val="2F6D42580F554521AC4BEA51CA81A306"/>
        </w:placeholder>
        <w:temporary/>
        <w:dataBinding w:prefixMappings="xmlns:ns0='http://schemas.openxmlformats.org/package/2006/metadata/core-properties' xmlns:ns1='http://purl.org/dc/elements/1.1/'" w:xpath="/ns0:coreProperties[1]/ns1:title[1]" w:storeItemID="{6C3C8BC8-F283-45AE-878A-BAB7291924A1}"/>
        <w:text/>
      </w:sdtPr>
      <w:sdtContent>
        <w:p w14:paraId="1DFDA147" w14:textId="64DCFC3F" w:rsidR="006A5FF2" w:rsidRPr="005116FE" w:rsidRDefault="00C23E90">
          <w:pPr>
            <w:pStyle w:val="Title"/>
          </w:pPr>
          <w:r w:rsidRPr="005116FE">
            <w:t>QSMP</w:t>
          </w:r>
        </w:p>
      </w:sdtContent>
    </w:sdt>
    <w:p w14:paraId="2620EAD3" w14:textId="56D42713" w:rsidR="006A5FF2" w:rsidRPr="005116FE" w:rsidRDefault="00000000">
      <w:pPr>
        <w:pStyle w:val="Subtitle"/>
        <w:rPr>
          <w:rFonts w:asciiTheme="majorHAnsi" w:hAnsiTheme="majorHAnsi"/>
        </w:rPr>
      </w:pPr>
      <w:sdt>
        <w:sdtPr>
          <w:rPr>
            <w:rFonts w:asciiTheme="majorHAnsi" w:hAnsiTheme="majorHAnsi"/>
          </w:rPr>
          <w:id w:val="1161806749"/>
          <w:placeholder>
            <w:docPart w:val="474B34BE3B8D4D4DA92DDA6F27BEFAC4"/>
          </w:placeholder>
          <w:dataBinding w:prefixMappings="xmlns:ns0='http://schemas.openxmlformats.org/package/2006/metadata/core-properties' xmlns:ns1='http://purl.org/dc/elements/1.1/'" w:xpath="/ns0:coreProperties[1]/ns1:subject[1]" w:storeItemID="{6C3C8BC8-F283-45AE-878A-BAB7291924A1}"/>
          <w:text/>
        </w:sdtPr>
        <w:sdtContent>
          <w:r w:rsidR="00C23E90" w:rsidRPr="005116FE">
            <w:rPr>
              <w:rFonts w:asciiTheme="majorHAnsi" w:hAnsiTheme="majorHAnsi"/>
            </w:rPr>
            <w:t>The Quantum Secure Messaging Protocol</w:t>
          </w:r>
        </w:sdtContent>
      </w:sdt>
    </w:p>
    <w:p w14:paraId="5801C496" w14:textId="77777777" w:rsidR="00240A62" w:rsidRPr="00240A62" w:rsidRDefault="00240A62" w:rsidP="00240A62">
      <w:pPr>
        <w:spacing w:before="100" w:beforeAutospacing="1" w:after="100" w:afterAutospacing="1" w:line="240" w:lineRule="auto"/>
        <w:outlineLvl w:val="2"/>
        <w:rPr>
          <w:rFonts w:ascii="Times New Roman" w:eastAsia="Times New Roman" w:hAnsi="Times New Roman" w:cs="Times New Roman"/>
          <w:b/>
          <w:bCs/>
          <w:sz w:val="27"/>
          <w:szCs w:val="27"/>
          <w:lang w:eastAsia="en-US"/>
        </w:rPr>
      </w:pPr>
      <w:r w:rsidRPr="00240A62">
        <w:rPr>
          <w:rFonts w:ascii="Times New Roman" w:eastAsia="Times New Roman" w:hAnsi="Times New Roman" w:cs="Times New Roman"/>
          <w:b/>
          <w:bCs/>
          <w:sz w:val="27"/>
          <w:szCs w:val="27"/>
          <w:lang w:eastAsia="en-US"/>
        </w:rPr>
        <w:t>QSMP: Security for a New Age</w:t>
      </w:r>
    </w:p>
    <w:p w14:paraId="56DF864F" w14:textId="77777777" w:rsidR="00240A62" w:rsidRPr="00240A62" w:rsidRDefault="00240A62" w:rsidP="00240A62">
      <w:pPr>
        <w:spacing w:before="100" w:beforeAutospacing="1" w:after="100" w:afterAutospacing="1" w:line="240" w:lineRule="auto"/>
        <w:rPr>
          <w:rFonts w:ascii="Times New Roman" w:eastAsia="Times New Roman" w:hAnsi="Times New Roman" w:cs="Times New Roman"/>
          <w:sz w:val="24"/>
          <w:szCs w:val="24"/>
          <w:lang w:eastAsia="en-US"/>
        </w:rPr>
      </w:pPr>
      <w:r w:rsidRPr="00240A62">
        <w:rPr>
          <w:rFonts w:ascii="Times New Roman" w:eastAsia="Times New Roman" w:hAnsi="Times New Roman" w:cs="Times New Roman"/>
          <w:sz w:val="24"/>
          <w:szCs w:val="24"/>
          <w:lang w:eastAsia="en-US"/>
        </w:rPr>
        <w:t>The twenty-first century has brought a new era of discovery and rapidly advancing technological capabilities. Quantum computers, once thought impossible to build, are now becoming a reality. Along with the development of machine intelligence, these technologies promise to accelerate our technological evolution at an unprecedented rate. Billions of dollars are being invested in these emerging industries, and the achievement of strong AI—machines capable of human-like reasoning and deduction—is expected within this century. While these advancements in science and technology hold great potential if used wisely, they also pose serious threats to the security of communication systems that underpin all aspects of human commerce and communication.</w:t>
      </w:r>
    </w:p>
    <w:p w14:paraId="58305A0B" w14:textId="77777777" w:rsidR="00240A62" w:rsidRPr="00240A62" w:rsidRDefault="00240A62" w:rsidP="00240A62">
      <w:pPr>
        <w:spacing w:before="100" w:beforeAutospacing="1" w:after="100" w:afterAutospacing="1" w:line="240" w:lineRule="auto"/>
        <w:rPr>
          <w:rFonts w:ascii="Times New Roman" w:eastAsia="Times New Roman" w:hAnsi="Times New Roman" w:cs="Times New Roman"/>
          <w:sz w:val="24"/>
          <w:szCs w:val="24"/>
          <w:lang w:eastAsia="en-US"/>
        </w:rPr>
      </w:pPr>
      <w:r w:rsidRPr="00240A62">
        <w:rPr>
          <w:rFonts w:ascii="Times New Roman" w:eastAsia="Times New Roman" w:hAnsi="Times New Roman" w:cs="Times New Roman"/>
          <w:sz w:val="24"/>
          <w:szCs w:val="24"/>
          <w:lang w:eastAsia="en-US"/>
        </w:rPr>
        <w:t>Despite the urgency of these changes, many in industry and government continue to underestimate the scope and scale of the impact that quantum computing will have on existing security systems. The challenges of scaling quantum computers have largely shifted from theoretical obstacles to engineering problems, which are steadily being solved. Meanwhile, AI research is progressing towards true machine intelligence. Yet, the adaptation to this evolving threat is slow, and we are not prepared for what is coming.</w:t>
      </w:r>
    </w:p>
    <w:p w14:paraId="51FB2D90" w14:textId="77777777" w:rsidR="00240A62" w:rsidRPr="00240A62" w:rsidRDefault="00240A62" w:rsidP="00240A62">
      <w:pPr>
        <w:spacing w:before="100" w:beforeAutospacing="1" w:after="100" w:afterAutospacing="1" w:line="240" w:lineRule="auto"/>
        <w:rPr>
          <w:rFonts w:ascii="Times New Roman" w:eastAsia="Times New Roman" w:hAnsi="Times New Roman" w:cs="Times New Roman"/>
          <w:sz w:val="24"/>
          <w:szCs w:val="24"/>
          <w:lang w:eastAsia="en-US"/>
        </w:rPr>
      </w:pPr>
      <w:r w:rsidRPr="00240A62">
        <w:rPr>
          <w:rFonts w:ascii="Times New Roman" w:eastAsia="Times New Roman" w:hAnsi="Times New Roman" w:cs="Times New Roman"/>
          <w:sz w:val="24"/>
          <w:szCs w:val="24"/>
          <w:lang w:eastAsia="en-US"/>
        </w:rPr>
        <w:t>Cryptography is often viewed through an economic lens, seen more as a commodity than a critical security measure. Large corporations dominate standardization bodies, focusing on reducing costs rather than ensuring long-term security. This has led to the widespread adoption of cryptographic primitives that lack the robustness needed to face future challenges. Strong cryptography does exist, but it is frequently dismissed as being too costly for the web industry. As a result, outdated protocols and weak parameter sets have become the norm, setting the stage for future vulnerabilities in the world's security infrastructure.</w:t>
      </w:r>
    </w:p>
    <w:p w14:paraId="2C0FD7CA" w14:textId="77777777" w:rsidR="00240A62" w:rsidRPr="00240A62" w:rsidRDefault="00240A62" w:rsidP="00240A62">
      <w:pPr>
        <w:spacing w:before="100" w:beforeAutospacing="1" w:after="100" w:afterAutospacing="1" w:line="240" w:lineRule="auto"/>
        <w:outlineLvl w:val="2"/>
        <w:rPr>
          <w:rFonts w:ascii="Times New Roman" w:eastAsia="Times New Roman" w:hAnsi="Times New Roman" w:cs="Times New Roman"/>
          <w:b/>
          <w:bCs/>
          <w:sz w:val="27"/>
          <w:szCs w:val="27"/>
          <w:lang w:eastAsia="en-US"/>
        </w:rPr>
      </w:pPr>
      <w:r w:rsidRPr="00240A62">
        <w:rPr>
          <w:rFonts w:ascii="Times New Roman" w:eastAsia="Times New Roman" w:hAnsi="Times New Roman" w:cs="Times New Roman"/>
          <w:b/>
          <w:bCs/>
          <w:sz w:val="27"/>
          <w:szCs w:val="27"/>
          <w:lang w:eastAsia="en-US"/>
        </w:rPr>
        <w:t>QSMP Overview</w:t>
      </w:r>
    </w:p>
    <w:p w14:paraId="76D61820" w14:textId="77777777" w:rsidR="00240A62" w:rsidRPr="00240A62" w:rsidRDefault="00240A62" w:rsidP="00240A62">
      <w:pPr>
        <w:spacing w:before="100" w:beforeAutospacing="1" w:after="100" w:afterAutospacing="1" w:line="240" w:lineRule="auto"/>
        <w:rPr>
          <w:rFonts w:ascii="Times New Roman" w:eastAsia="Times New Roman" w:hAnsi="Times New Roman" w:cs="Times New Roman"/>
          <w:sz w:val="24"/>
          <w:szCs w:val="24"/>
          <w:lang w:eastAsia="en-US"/>
        </w:rPr>
      </w:pPr>
      <w:r w:rsidRPr="00240A62">
        <w:rPr>
          <w:rFonts w:ascii="Times New Roman" w:eastAsia="Times New Roman" w:hAnsi="Times New Roman" w:cs="Times New Roman"/>
          <w:sz w:val="24"/>
          <w:szCs w:val="24"/>
          <w:lang w:eastAsia="en-US"/>
        </w:rPr>
        <w:t xml:space="preserve">QSMP is a set of encrypted tunneling protocols designed using state-of-the-art post-quantum secure ciphers and cryptographic protocols. It offers a versatile toolset that can replace aging protocols like TLS and SSH. The QSMP protocol includes two tunneling implementations: </w:t>
      </w:r>
      <w:r w:rsidRPr="00240A62">
        <w:rPr>
          <w:rFonts w:ascii="Times New Roman" w:eastAsia="Times New Roman" w:hAnsi="Times New Roman" w:cs="Times New Roman"/>
          <w:b/>
          <w:bCs/>
          <w:sz w:val="24"/>
          <w:szCs w:val="24"/>
          <w:lang w:eastAsia="en-US"/>
        </w:rPr>
        <w:t>Duplex</w:t>
      </w:r>
      <w:r w:rsidRPr="00240A62">
        <w:rPr>
          <w:rFonts w:ascii="Times New Roman" w:eastAsia="Times New Roman" w:hAnsi="Times New Roman" w:cs="Times New Roman"/>
          <w:sz w:val="24"/>
          <w:szCs w:val="24"/>
          <w:lang w:eastAsia="en-US"/>
        </w:rPr>
        <w:t xml:space="preserve"> and </w:t>
      </w:r>
      <w:r w:rsidRPr="00240A62">
        <w:rPr>
          <w:rFonts w:ascii="Times New Roman" w:eastAsia="Times New Roman" w:hAnsi="Times New Roman" w:cs="Times New Roman"/>
          <w:b/>
          <w:bCs/>
          <w:sz w:val="24"/>
          <w:szCs w:val="24"/>
          <w:lang w:eastAsia="en-US"/>
        </w:rPr>
        <w:t>Simplex</w:t>
      </w:r>
      <w:r w:rsidRPr="00240A62">
        <w:rPr>
          <w:rFonts w:ascii="Times New Roman" w:eastAsia="Times New Roman" w:hAnsi="Times New Roman" w:cs="Times New Roman"/>
          <w:sz w:val="24"/>
          <w:szCs w:val="24"/>
          <w:lang w:eastAsia="en-US"/>
        </w:rPr>
        <w:t>.</w:t>
      </w:r>
    </w:p>
    <w:p w14:paraId="0E68893A" w14:textId="77777777" w:rsidR="00240A62" w:rsidRPr="00240A62" w:rsidRDefault="00240A62" w:rsidP="00240A6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US"/>
        </w:rPr>
      </w:pPr>
      <w:r w:rsidRPr="00240A62">
        <w:rPr>
          <w:rFonts w:ascii="Times New Roman" w:eastAsia="Times New Roman" w:hAnsi="Times New Roman" w:cs="Times New Roman"/>
          <w:b/>
          <w:bCs/>
          <w:sz w:val="24"/>
          <w:szCs w:val="24"/>
          <w:lang w:eastAsia="en-US"/>
        </w:rPr>
        <w:t>Duplex Protocol</w:t>
      </w:r>
      <w:r w:rsidRPr="00240A62">
        <w:rPr>
          <w:rFonts w:ascii="Times New Roman" w:eastAsia="Times New Roman" w:hAnsi="Times New Roman" w:cs="Times New Roman"/>
          <w:sz w:val="24"/>
          <w:szCs w:val="24"/>
          <w:lang w:eastAsia="en-US"/>
        </w:rPr>
        <w:t xml:space="preserve">: In the Duplex implementation, a two-way trust is established between hosts, with each party possessing the other's public signature verification key. Both hosts generate asymmetric cipher key pairs, exchange public keys and ciphertexts, and authenticate all parts of the bi-directional exchange using asymmetric signature schemes. The two shared </w:t>
      </w:r>
      <w:r w:rsidRPr="00240A62">
        <w:rPr>
          <w:rFonts w:ascii="Times New Roman" w:eastAsia="Times New Roman" w:hAnsi="Times New Roman" w:cs="Times New Roman"/>
          <w:sz w:val="24"/>
          <w:szCs w:val="24"/>
          <w:lang w:eastAsia="en-US"/>
        </w:rPr>
        <w:lastRenderedPageBreak/>
        <w:t>secrets derived from this exchange create 512-bit symmetric session keys that initialize RCS-512, a Rijndael-based authenticated symmetric stream cipher. Duplex is designed as a client-to-client encrypted tunnel, delivering maximum security between connected hosts.</w:t>
      </w:r>
    </w:p>
    <w:p w14:paraId="5B652473" w14:textId="77777777" w:rsidR="00240A62" w:rsidRPr="00240A62" w:rsidRDefault="00240A62" w:rsidP="00240A6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US"/>
        </w:rPr>
      </w:pPr>
      <w:r w:rsidRPr="00240A62">
        <w:rPr>
          <w:rFonts w:ascii="Times New Roman" w:eastAsia="Times New Roman" w:hAnsi="Times New Roman" w:cs="Times New Roman"/>
          <w:b/>
          <w:bCs/>
          <w:sz w:val="24"/>
          <w:szCs w:val="24"/>
          <w:lang w:eastAsia="en-US"/>
        </w:rPr>
        <w:t>Simplex Protocol</w:t>
      </w:r>
      <w:r w:rsidRPr="00240A62">
        <w:rPr>
          <w:rFonts w:ascii="Times New Roman" w:eastAsia="Times New Roman" w:hAnsi="Times New Roman" w:cs="Times New Roman"/>
          <w:sz w:val="24"/>
          <w:szCs w:val="24"/>
          <w:lang w:eastAsia="en-US"/>
        </w:rPr>
        <w:t>: The Simplex implementation relies on one-way trust, where the client verifies the server’s asymmetric public cipher key and ciphertext using a public signature verification key distributed to clients. Simplex uses a single shared secret to derive session keys that initialize the RCS-256 authenticated symmetric stream cipher. This high-performance, multi-threaded server implementation can handle hundreds of thousands of simultaneous connections.</w:t>
      </w:r>
    </w:p>
    <w:p w14:paraId="52343A53" w14:textId="77777777" w:rsidR="00240A62" w:rsidRPr="00240A62" w:rsidRDefault="00240A62" w:rsidP="00240A62">
      <w:pPr>
        <w:spacing w:before="100" w:beforeAutospacing="1" w:after="100" w:afterAutospacing="1" w:line="240" w:lineRule="auto"/>
        <w:outlineLvl w:val="2"/>
        <w:rPr>
          <w:rFonts w:ascii="Times New Roman" w:eastAsia="Times New Roman" w:hAnsi="Times New Roman" w:cs="Times New Roman"/>
          <w:b/>
          <w:bCs/>
          <w:sz w:val="27"/>
          <w:szCs w:val="27"/>
          <w:lang w:eastAsia="en-US"/>
        </w:rPr>
      </w:pPr>
      <w:r w:rsidRPr="00240A62">
        <w:rPr>
          <w:rFonts w:ascii="Times New Roman" w:eastAsia="Times New Roman" w:hAnsi="Times New Roman" w:cs="Times New Roman"/>
          <w:b/>
          <w:bCs/>
          <w:sz w:val="27"/>
          <w:szCs w:val="27"/>
          <w:lang w:eastAsia="en-US"/>
        </w:rPr>
        <w:t>Applications of QSMP</w:t>
      </w:r>
    </w:p>
    <w:p w14:paraId="38AE673B" w14:textId="77777777" w:rsidR="00240A62" w:rsidRPr="00240A62" w:rsidRDefault="00240A62" w:rsidP="00240A62">
      <w:pPr>
        <w:spacing w:before="100" w:beforeAutospacing="1" w:after="100" w:afterAutospacing="1" w:line="240" w:lineRule="auto"/>
        <w:rPr>
          <w:rFonts w:ascii="Times New Roman" w:eastAsia="Times New Roman" w:hAnsi="Times New Roman" w:cs="Times New Roman"/>
          <w:sz w:val="24"/>
          <w:szCs w:val="24"/>
          <w:lang w:eastAsia="en-US"/>
        </w:rPr>
      </w:pPr>
      <w:r w:rsidRPr="00240A62">
        <w:rPr>
          <w:rFonts w:ascii="Times New Roman" w:eastAsia="Times New Roman" w:hAnsi="Times New Roman" w:cs="Times New Roman"/>
          <w:sz w:val="24"/>
          <w:szCs w:val="24"/>
          <w:lang w:eastAsia="en-US"/>
        </w:rPr>
        <w:t>QSMP is a flexible platform suitable for various applications, including remote access tunnels, secure trading systems, communication channels, or any implementation requiring a post-quantum secure encrypted tunnel. Its generic design allows it to operate as a self-contained encrypted tunnel, making data accessed through the tunnel invisible to the application layer and accessible with only a few simple function calls.</w:t>
      </w:r>
    </w:p>
    <w:p w14:paraId="15BB1D8D" w14:textId="77777777" w:rsidR="00240A62" w:rsidRPr="00240A62" w:rsidRDefault="00240A62" w:rsidP="00240A62">
      <w:pPr>
        <w:spacing w:before="100" w:beforeAutospacing="1" w:after="100" w:afterAutospacing="1" w:line="240" w:lineRule="auto"/>
        <w:outlineLvl w:val="2"/>
        <w:rPr>
          <w:rFonts w:ascii="Times New Roman" w:eastAsia="Times New Roman" w:hAnsi="Times New Roman" w:cs="Times New Roman"/>
          <w:b/>
          <w:bCs/>
          <w:sz w:val="27"/>
          <w:szCs w:val="27"/>
          <w:lang w:eastAsia="en-US"/>
        </w:rPr>
      </w:pPr>
      <w:r w:rsidRPr="00240A62">
        <w:rPr>
          <w:rFonts w:ascii="Times New Roman" w:eastAsia="Times New Roman" w:hAnsi="Times New Roman" w:cs="Times New Roman"/>
          <w:b/>
          <w:bCs/>
          <w:sz w:val="27"/>
          <w:szCs w:val="27"/>
          <w:lang w:eastAsia="en-US"/>
        </w:rPr>
        <w:t>Supported Cryptographic Primitives</w:t>
      </w:r>
    </w:p>
    <w:p w14:paraId="466958E7" w14:textId="77777777" w:rsidR="00240A62" w:rsidRPr="00240A62" w:rsidRDefault="00240A62" w:rsidP="00240A62">
      <w:pPr>
        <w:spacing w:before="100" w:beforeAutospacing="1" w:after="100" w:afterAutospacing="1" w:line="240" w:lineRule="auto"/>
        <w:rPr>
          <w:rFonts w:ascii="Times New Roman" w:eastAsia="Times New Roman" w:hAnsi="Times New Roman" w:cs="Times New Roman"/>
          <w:sz w:val="24"/>
          <w:szCs w:val="24"/>
          <w:lang w:eastAsia="en-US"/>
        </w:rPr>
      </w:pPr>
      <w:r w:rsidRPr="00240A62">
        <w:rPr>
          <w:rFonts w:ascii="Times New Roman" w:eastAsia="Times New Roman" w:hAnsi="Times New Roman" w:cs="Times New Roman"/>
          <w:sz w:val="24"/>
          <w:szCs w:val="24"/>
          <w:lang w:eastAsia="en-US"/>
        </w:rPr>
        <w:t>QSMP supports several cryptographic primitives that are finalists in the NIST Post-Quantum Cryptography competition:</w:t>
      </w:r>
    </w:p>
    <w:p w14:paraId="528475FA" w14:textId="5B3E0725" w:rsidR="00240A62" w:rsidRPr="00240A62" w:rsidRDefault="00240A62" w:rsidP="00240A6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US"/>
        </w:rPr>
      </w:pPr>
      <w:r w:rsidRPr="00240A62">
        <w:rPr>
          <w:rFonts w:ascii="Times New Roman" w:eastAsia="Times New Roman" w:hAnsi="Times New Roman" w:cs="Times New Roman"/>
          <w:b/>
          <w:bCs/>
          <w:sz w:val="24"/>
          <w:szCs w:val="24"/>
          <w:lang w:eastAsia="en-US"/>
        </w:rPr>
        <w:t>Asymmetric Ciphers</w:t>
      </w:r>
      <w:r w:rsidRPr="00240A62">
        <w:rPr>
          <w:rFonts w:ascii="Times New Roman" w:eastAsia="Times New Roman" w:hAnsi="Times New Roman" w:cs="Times New Roman"/>
          <w:sz w:val="24"/>
          <w:szCs w:val="24"/>
          <w:lang w:eastAsia="en-US"/>
        </w:rPr>
        <w:t xml:space="preserve">: </w:t>
      </w:r>
      <w:proofErr w:type="spellStart"/>
      <w:r w:rsidRPr="00240A62">
        <w:rPr>
          <w:rFonts w:ascii="Times New Roman" w:eastAsia="Times New Roman" w:hAnsi="Times New Roman" w:cs="Times New Roman"/>
          <w:sz w:val="24"/>
          <w:szCs w:val="24"/>
          <w:lang w:eastAsia="en-US"/>
        </w:rPr>
        <w:t>McEliece</w:t>
      </w:r>
      <w:proofErr w:type="spellEnd"/>
      <w:r w:rsidRPr="00240A62">
        <w:rPr>
          <w:rFonts w:ascii="Times New Roman" w:eastAsia="Times New Roman" w:hAnsi="Times New Roman" w:cs="Times New Roman"/>
          <w:sz w:val="24"/>
          <w:szCs w:val="24"/>
          <w:lang w:eastAsia="en-US"/>
        </w:rPr>
        <w:t>, Kyber</w:t>
      </w:r>
    </w:p>
    <w:p w14:paraId="3EAECC6A" w14:textId="4824D9E3" w:rsidR="00240A62" w:rsidRPr="00240A62" w:rsidRDefault="00240A62" w:rsidP="00240A6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US"/>
        </w:rPr>
      </w:pPr>
      <w:r w:rsidRPr="00240A62">
        <w:rPr>
          <w:rFonts w:ascii="Times New Roman" w:eastAsia="Times New Roman" w:hAnsi="Times New Roman" w:cs="Times New Roman"/>
          <w:b/>
          <w:bCs/>
          <w:sz w:val="24"/>
          <w:szCs w:val="24"/>
          <w:lang w:eastAsia="en-US"/>
        </w:rPr>
        <w:t>Asymmetric Signature Schemes</w:t>
      </w:r>
      <w:r w:rsidRPr="00240A62">
        <w:rPr>
          <w:rFonts w:ascii="Times New Roman" w:eastAsia="Times New Roman" w:hAnsi="Times New Roman" w:cs="Times New Roman"/>
          <w:sz w:val="24"/>
          <w:szCs w:val="24"/>
          <w:lang w:eastAsia="en-US"/>
        </w:rPr>
        <w:t xml:space="preserve">: </w:t>
      </w:r>
      <w:proofErr w:type="spellStart"/>
      <w:r w:rsidRPr="00240A62">
        <w:rPr>
          <w:rFonts w:ascii="Times New Roman" w:eastAsia="Times New Roman" w:hAnsi="Times New Roman" w:cs="Times New Roman"/>
          <w:sz w:val="24"/>
          <w:szCs w:val="24"/>
          <w:lang w:eastAsia="en-US"/>
        </w:rPr>
        <w:t>Dilithium</w:t>
      </w:r>
      <w:proofErr w:type="spellEnd"/>
      <w:r w:rsidRPr="00240A62">
        <w:rPr>
          <w:rFonts w:ascii="Times New Roman" w:eastAsia="Times New Roman" w:hAnsi="Times New Roman" w:cs="Times New Roman"/>
          <w:sz w:val="24"/>
          <w:szCs w:val="24"/>
          <w:lang w:eastAsia="en-US"/>
        </w:rPr>
        <w:t>, SPHINCS+</w:t>
      </w:r>
    </w:p>
    <w:p w14:paraId="52E4DB1E" w14:textId="77777777" w:rsidR="00240A62" w:rsidRPr="00240A62" w:rsidRDefault="00240A62" w:rsidP="00240A6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US"/>
        </w:rPr>
      </w:pPr>
      <w:r w:rsidRPr="00240A62">
        <w:rPr>
          <w:rFonts w:ascii="Times New Roman" w:eastAsia="Times New Roman" w:hAnsi="Times New Roman" w:cs="Times New Roman"/>
          <w:b/>
          <w:bCs/>
          <w:sz w:val="24"/>
          <w:szCs w:val="24"/>
          <w:lang w:eastAsia="en-US"/>
        </w:rPr>
        <w:t>Symmetric Cryptography</w:t>
      </w:r>
      <w:r w:rsidRPr="00240A62">
        <w:rPr>
          <w:rFonts w:ascii="Times New Roman" w:eastAsia="Times New Roman" w:hAnsi="Times New Roman" w:cs="Times New Roman"/>
          <w:sz w:val="24"/>
          <w:szCs w:val="24"/>
          <w:lang w:eastAsia="en-US"/>
        </w:rPr>
        <w:t>: RCS, an authenticated stream cipher based on the wide-block Rijndael (AES) cipher, strengthened with a hash-based key expansion function and additional transformation rounds.</w:t>
      </w:r>
    </w:p>
    <w:p w14:paraId="30B6FB38" w14:textId="77777777" w:rsidR="00240A62" w:rsidRPr="00240A62" w:rsidRDefault="00240A62" w:rsidP="00240A62">
      <w:pPr>
        <w:spacing w:before="100" w:beforeAutospacing="1" w:after="100" w:afterAutospacing="1" w:line="240" w:lineRule="auto"/>
        <w:outlineLvl w:val="2"/>
        <w:rPr>
          <w:rFonts w:ascii="Times New Roman" w:eastAsia="Times New Roman" w:hAnsi="Times New Roman" w:cs="Times New Roman"/>
          <w:b/>
          <w:bCs/>
          <w:sz w:val="27"/>
          <w:szCs w:val="27"/>
          <w:lang w:eastAsia="en-US"/>
        </w:rPr>
      </w:pPr>
      <w:r w:rsidRPr="00240A62">
        <w:rPr>
          <w:rFonts w:ascii="Times New Roman" w:eastAsia="Times New Roman" w:hAnsi="Times New Roman" w:cs="Times New Roman"/>
          <w:b/>
          <w:bCs/>
          <w:sz w:val="27"/>
          <w:szCs w:val="27"/>
          <w:lang w:eastAsia="en-US"/>
        </w:rPr>
        <w:t>Long-Term Security</w:t>
      </w:r>
    </w:p>
    <w:p w14:paraId="76D06DB4" w14:textId="77777777" w:rsidR="00240A62" w:rsidRPr="00240A62" w:rsidRDefault="00240A62" w:rsidP="00240A62">
      <w:pPr>
        <w:spacing w:before="100" w:beforeAutospacing="1" w:after="100" w:afterAutospacing="1" w:line="240" w:lineRule="auto"/>
        <w:rPr>
          <w:rFonts w:ascii="Times New Roman" w:eastAsia="Times New Roman" w:hAnsi="Times New Roman" w:cs="Times New Roman"/>
          <w:sz w:val="24"/>
          <w:szCs w:val="24"/>
          <w:lang w:eastAsia="en-US"/>
        </w:rPr>
      </w:pPr>
      <w:r w:rsidRPr="00240A62">
        <w:rPr>
          <w:rFonts w:ascii="Times New Roman" w:eastAsia="Times New Roman" w:hAnsi="Times New Roman" w:cs="Times New Roman"/>
          <w:sz w:val="24"/>
          <w:szCs w:val="24"/>
          <w:lang w:eastAsia="en-US"/>
        </w:rPr>
        <w:t>We prioritize long-term security over cost-efficiency, aiming to provide a flexible security paradigm that offers realistic long-term protection against future threats. QSMP uses RCS, a symmetric stream cipher designed to address vulnerabilities in AES, specifically related to its key schedule. RCS incorporates a cryptographically-strong key expansion function and is seen as the future of the Rijndael family of symmetric ciphers.</w:t>
      </w:r>
    </w:p>
    <w:p w14:paraId="350D94D7" w14:textId="77777777" w:rsidR="00240A62" w:rsidRPr="00240A62" w:rsidRDefault="00240A62" w:rsidP="00240A62">
      <w:pPr>
        <w:spacing w:before="100" w:beforeAutospacing="1" w:after="100" w:afterAutospacing="1" w:line="240" w:lineRule="auto"/>
        <w:outlineLvl w:val="2"/>
        <w:rPr>
          <w:rFonts w:ascii="Times New Roman" w:eastAsia="Times New Roman" w:hAnsi="Times New Roman" w:cs="Times New Roman"/>
          <w:b/>
          <w:bCs/>
          <w:sz w:val="27"/>
          <w:szCs w:val="27"/>
          <w:lang w:eastAsia="en-US"/>
        </w:rPr>
      </w:pPr>
      <w:r w:rsidRPr="00240A62">
        <w:rPr>
          <w:rFonts w:ascii="Times New Roman" w:eastAsia="Times New Roman" w:hAnsi="Times New Roman" w:cs="Times New Roman"/>
          <w:b/>
          <w:bCs/>
          <w:sz w:val="27"/>
          <w:szCs w:val="27"/>
          <w:lang w:eastAsia="en-US"/>
        </w:rPr>
        <w:t>Robust Authentication</w:t>
      </w:r>
    </w:p>
    <w:p w14:paraId="6513DF15" w14:textId="77777777" w:rsidR="00240A62" w:rsidRPr="00240A62" w:rsidRDefault="00240A62" w:rsidP="00240A62">
      <w:pPr>
        <w:spacing w:before="100" w:beforeAutospacing="1" w:after="100" w:afterAutospacing="1" w:line="240" w:lineRule="auto"/>
        <w:rPr>
          <w:rFonts w:ascii="Times New Roman" w:eastAsia="Times New Roman" w:hAnsi="Times New Roman" w:cs="Times New Roman"/>
          <w:sz w:val="24"/>
          <w:szCs w:val="24"/>
          <w:lang w:eastAsia="en-US"/>
        </w:rPr>
      </w:pPr>
      <w:r w:rsidRPr="00240A62">
        <w:rPr>
          <w:rFonts w:ascii="Times New Roman" w:eastAsia="Times New Roman" w:hAnsi="Times New Roman" w:cs="Times New Roman"/>
          <w:sz w:val="24"/>
          <w:szCs w:val="24"/>
          <w:lang w:eastAsia="en-US"/>
        </w:rPr>
        <w:t>QSMP emphasizes advanced authentication techniques, using both quantum-resistant asymmetric and symmetric primitives. The protocol employs post-quantum signature schemes for key exchange authentication, with packet authentication secured by the NIST SHA-3 KMAC function.</w:t>
      </w:r>
    </w:p>
    <w:p w14:paraId="466226CF" w14:textId="77777777" w:rsidR="00240A62" w:rsidRPr="00240A62" w:rsidRDefault="00240A62" w:rsidP="00240A62">
      <w:pPr>
        <w:spacing w:before="100" w:beforeAutospacing="1" w:after="100" w:afterAutospacing="1" w:line="240" w:lineRule="auto"/>
        <w:outlineLvl w:val="2"/>
        <w:rPr>
          <w:rFonts w:ascii="Times New Roman" w:eastAsia="Times New Roman" w:hAnsi="Times New Roman" w:cs="Times New Roman"/>
          <w:b/>
          <w:bCs/>
          <w:sz w:val="27"/>
          <w:szCs w:val="27"/>
          <w:lang w:eastAsia="en-US"/>
        </w:rPr>
      </w:pPr>
      <w:r w:rsidRPr="00240A62">
        <w:rPr>
          <w:rFonts w:ascii="Times New Roman" w:eastAsia="Times New Roman" w:hAnsi="Times New Roman" w:cs="Times New Roman"/>
          <w:b/>
          <w:bCs/>
          <w:sz w:val="27"/>
          <w:szCs w:val="27"/>
          <w:lang w:eastAsia="en-US"/>
        </w:rPr>
        <w:lastRenderedPageBreak/>
        <w:t>Versatility in Deployment</w:t>
      </w:r>
    </w:p>
    <w:p w14:paraId="3E77A88B" w14:textId="77777777" w:rsidR="00240A62" w:rsidRPr="00240A62" w:rsidRDefault="00240A62" w:rsidP="00240A62">
      <w:pPr>
        <w:spacing w:before="100" w:beforeAutospacing="1" w:after="100" w:afterAutospacing="1" w:line="240" w:lineRule="auto"/>
        <w:rPr>
          <w:rFonts w:ascii="Times New Roman" w:eastAsia="Times New Roman" w:hAnsi="Times New Roman" w:cs="Times New Roman"/>
          <w:sz w:val="24"/>
          <w:szCs w:val="24"/>
          <w:lang w:eastAsia="en-US"/>
        </w:rPr>
      </w:pPr>
      <w:r w:rsidRPr="00240A62">
        <w:rPr>
          <w:rFonts w:ascii="Times New Roman" w:eastAsia="Times New Roman" w:hAnsi="Times New Roman" w:cs="Times New Roman"/>
          <w:sz w:val="24"/>
          <w:szCs w:val="24"/>
          <w:lang w:eastAsia="en-US"/>
        </w:rPr>
        <w:t>QSMP's versatility allows it to be used in many configurations: as a secure messaging platform, a component in financial systems, personal messaging clients, remote control of machines, or as the backbone of a commodity trading system. QSMP is the premier choice for applications requiring high-security, quantum strength, and true long-term resilience.</w:t>
      </w:r>
    </w:p>
    <w:p w14:paraId="0F89B211" w14:textId="77777777" w:rsidR="00240A62" w:rsidRPr="00240A62" w:rsidRDefault="00240A62" w:rsidP="00240A62">
      <w:pPr>
        <w:spacing w:before="100" w:beforeAutospacing="1" w:after="100" w:afterAutospacing="1" w:line="240" w:lineRule="auto"/>
        <w:outlineLvl w:val="2"/>
        <w:rPr>
          <w:rFonts w:ascii="Times New Roman" w:eastAsia="Times New Roman" w:hAnsi="Times New Roman" w:cs="Times New Roman"/>
          <w:b/>
          <w:bCs/>
          <w:sz w:val="27"/>
          <w:szCs w:val="27"/>
          <w:lang w:eastAsia="en-US"/>
        </w:rPr>
      </w:pPr>
      <w:r w:rsidRPr="00240A62">
        <w:rPr>
          <w:rFonts w:ascii="Times New Roman" w:eastAsia="Times New Roman" w:hAnsi="Times New Roman" w:cs="Times New Roman"/>
          <w:b/>
          <w:bCs/>
          <w:sz w:val="27"/>
          <w:szCs w:val="27"/>
          <w:lang w:eastAsia="en-US"/>
        </w:rPr>
        <w:t>Commitment to Excellence</w:t>
      </w:r>
    </w:p>
    <w:p w14:paraId="3080FA49" w14:textId="77777777" w:rsidR="00240A62" w:rsidRPr="00240A62" w:rsidRDefault="00240A62" w:rsidP="00240A62">
      <w:pPr>
        <w:spacing w:before="100" w:beforeAutospacing="1" w:after="100" w:afterAutospacing="1" w:line="240" w:lineRule="auto"/>
        <w:rPr>
          <w:rFonts w:ascii="Times New Roman" w:eastAsia="Times New Roman" w:hAnsi="Times New Roman" w:cs="Times New Roman"/>
          <w:sz w:val="24"/>
          <w:szCs w:val="24"/>
          <w:lang w:eastAsia="en-US"/>
        </w:rPr>
      </w:pPr>
      <w:r w:rsidRPr="00240A62">
        <w:rPr>
          <w:rFonts w:ascii="Times New Roman" w:eastAsia="Times New Roman" w:hAnsi="Times New Roman" w:cs="Times New Roman"/>
          <w:sz w:val="24"/>
          <w:szCs w:val="24"/>
          <w:lang w:eastAsia="en-US"/>
        </w:rPr>
        <w:t>Our focus is not on the cheapest solutions but on the most secure ones. We aim to place long-term security back at the forefront of cryptographic development. QSMP is not burdened with trade-offs that sacrifice security for performance; instead, it stands as the most secure cryptographic messaging protocol available today, designed to meet the needs of a rapidly evolving technological landscape.</w:t>
      </w:r>
    </w:p>
    <w:p w14:paraId="55811A64" w14:textId="4759B857" w:rsidR="00E047D1" w:rsidRPr="005116FE" w:rsidRDefault="00E047D1" w:rsidP="00240A62">
      <w:pPr>
        <w:pStyle w:val="Heading1"/>
        <w:rPr>
          <w:sz w:val="24"/>
          <w:szCs w:val="24"/>
        </w:rPr>
      </w:pPr>
    </w:p>
    <w:sectPr w:rsidR="00E047D1" w:rsidRPr="005116FE" w:rsidSect="00B51A96">
      <w:headerReference w:type="even" r:id="rId9"/>
      <w:headerReference w:type="default" r:id="rId10"/>
      <w:footerReference w:type="even" r:id="rId11"/>
      <w:footerReference w:type="default" r:id="rId12"/>
      <w:pgSz w:w="12240" w:h="15840"/>
      <w:pgMar w:top="720" w:right="216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9C4B74" w14:textId="77777777" w:rsidR="00982098" w:rsidRDefault="00982098">
      <w:pPr>
        <w:spacing w:after="0" w:line="240" w:lineRule="auto"/>
      </w:pPr>
      <w:r>
        <w:separator/>
      </w:r>
    </w:p>
  </w:endnote>
  <w:endnote w:type="continuationSeparator" w:id="0">
    <w:p w14:paraId="5BE2EB76" w14:textId="77777777" w:rsidR="00982098" w:rsidRDefault="009820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99E6B" w14:textId="20B0BEC8" w:rsidR="006A5FF2" w:rsidRDefault="00CD3249">
    <w:pPr>
      <w:pStyle w:val="Footer"/>
    </w:pPr>
    <w:r>
      <w:rPr>
        <w:noProof/>
        <w:lang w:eastAsia="ja-JP"/>
      </w:rPr>
      <mc:AlternateContent>
        <mc:Choice Requires="wps">
          <w:drawing>
            <wp:anchor distT="0" distB="0" distL="114300" distR="114300" simplePos="0" relativeHeight="251675648" behindDoc="0" locked="0" layoutInCell="1" allowOverlap="1" wp14:anchorId="1482ED15" wp14:editId="6BEB9062">
              <wp:simplePos x="0" y="0"/>
              <wp:positionH relativeFrom="page">
                <wp:posOffset>44450</wp:posOffset>
              </wp:positionH>
              <wp:positionV relativeFrom="page">
                <wp:posOffset>8401050</wp:posOffset>
              </wp:positionV>
              <wp:extent cx="609600" cy="365760"/>
              <wp:effectExtent l="0" t="0" r="0" b="0"/>
              <wp:wrapNone/>
              <wp:docPr id="34"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9600" cy="365760"/>
                      </a:xfrm>
                      <a:prstGeom prst="bracketPair">
                        <a:avLst/>
                      </a:prstGeom>
                      <a:solidFill>
                        <a:schemeClr val="accent1"/>
                      </a:solidFill>
                      <a:ln>
                        <a:noFill/>
                      </a:ln>
                    </wps:spPr>
                    <wps:style>
                      <a:lnRef idx="1">
                        <a:schemeClr val="accent1"/>
                      </a:lnRef>
                      <a:fillRef idx="0">
                        <a:schemeClr val="accent1"/>
                      </a:fillRef>
                      <a:effectRef idx="0">
                        <a:schemeClr val="accent1"/>
                      </a:effectRef>
                      <a:fontRef idx="minor">
                        <a:schemeClr val="tx1"/>
                      </a:fontRef>
                    </wps:style>
                    <wps:txbx>
                      <w:txbxContent>
                        <w:p w14:paraId="0FF60100" w14:textId="77777777" w:rsidR="006A5FF2" w:rsidRDefault="004F3853">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Pr>
                              <w:noProof/>
                              <w:color w:val="FFFFFF" w:themeColor="background1"/>
                              <w:sz w:val="24"/>
                              <w:szCs w:val="20"/>
                            </w:rPr>
                            <w:t>2</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82ED15"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1034" type="#_x0000_t185" style="position:absolute;margin-left:3.5pt;margin-top:661.5pt;width:48pt;height:28.8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" filled="t" fillcolor="#3f3f3f [3204]" stroked="f" strokeweight="1pt">
              <v:textbox inset="0,,0">
                <w:txbxContent>
                  <w:p w14:paraId="0FF60100" w14:textId="77777777" w:rsidR="006A5FF2" w:rsidRDefault="004F3853">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Pr>
                        <w:noProof/>
                        <w:color w:val="FFFFFF" w:themeColor="background1"/>
                        <w:sz w:val="24"/>
                        <w:szCs w:val="20"/>
                      </w:rPr>
                      <w:t>2</w:t>
                    </w:r>
                    <w:r>
                      <w:rPr>
                        <w:color w:val="FFFFFF" w:themeColor="background1"/>
                        <w:sz w:val="24"/>
                        <w:szCs w:val="20"/>
                      </w:rPr>
                      <w:fldChar w:fldCharType="end"/>
                    </w:r>
                  </w:p>
                </w:txbxContent>
              </v:textbox>
              <w10:wrap anchorx="page" anchory="page"/>
            </v:shape>
          </w:pict>
        </mc:Fallback>
      </mc:AlternateContent>
    </w:r>
    <w:r>
      <w:rPr>
        <w:noProof/>
        <w:lang w:eastAsia="ja-JP"/>
      </w:rPr>
      <mc:AlternateContent>
        <mc:Choice Requires="wps">
          <w:drawing>
            <wp:anchor distT="0" distB="0" distL="114300" distR="114300" simplePos="0" relativeHeight="251674624" behindDoc="1" locked="0" layoutInCell="1" allowOverlap="1" wp14:anchorId="0D54CC16" wp14:editId="50A99E61">
              <wp:simplePos x="0" y="0"/>
              <wp:positionH relativeFrom="page">
                <wp:align>left</wp:align>
              </wp:positionH>
              <wp:positionV relativeFrom="page">
                <wp:posOffset>8305800</wp:posOffset>
              </wp:positionV>
              <wp:extent cx="699770" cy="565150"/>
              <wp:effectExtent l="0" t="0" r="5080" b="6350"/>
              <wp:wrapNone/>
              <wp:docPr id="3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56515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BA0C6A" w14:textId="77777777" w:rsidR="006A5FF2" w:rsidRDefault="006A5FF2"/>
                      </w:txbxContent>
                    </wps:txbx>
                    <wps:bodyPr wrap="square" rtlCol="0" anchor="ctr">
                      <a:noAutofit/>
                    </wps:bodyPr>
                  </wps:wsp>
                </a:graphicData>
              </a:graphic>
              <wp14:sizeRelH relativeFrom="page">
                <wp14:pctWidth>9000</wp14:pctWidth>
              </wp14:sizeRelH>
              <wp14:sizeRelV relativeFrom="page">
                <wp14:pctHeight>0</wp14:pctHeight>
              </wp14:sizeRelV>
            </wp:anchor>
          </w:drawing>
        </mc:Choice>
        <mc:Fallback>
          <w:pict>
            <v:rect w14:anchorId="0D54CC16" id="_x0000_s1035" style="position:absolute;margin-left:0;margin-top:654pt;width:55.1pt;height:44.5pt;z-index:-251641856;visibility:visible;mso-wrap-style:square;mso-width-percent:90;mso-height-percent:0;mso-wrap-distance-left:9pt;mso-wrap-distance-top:0;mso-wrap-distance-right:9pt;mso-wrap-distance-bottom:0;mso-position-horizontal:left;mso-position-horizontal-relative:page;mso-position-vertical:absolute;mso-position-vertical-relative:page;mso-width-percent:9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" fillcolor="#3f3f3f [3204]" stroked="f" strokeweight="2pt">
              <v:textbox>
                <w:txbxContent>
                  <w:p w14:paraId="07BA0C6A" w14:textId="77777777" w:rsidR="006A5FF2" w:rsidRDefault="006A5FF2"/>
                </w:txbxContent>
              </v:textbox>
              <w10:wrap anchorx="page" anchory="page"/>
            </v:rect>
          </w:pict>
        </mc:Fallback>
      </mc:AlternateContent>
    </w:r>
    <w:r w:rsidR="004F3853">
      <w:rPr>
        <w:noProof/>
        <w:lang w:eastAsia="ja-JP"/>
      </w:rPr>
      <mc:AlternateContent>
        <mc:Choice Requires="wps">
          <w:drawing>
            <wp:anchor distT="0" distB="0" distL="114300" distR="114300" simplePos="0" relativeHeight="251673600" behindDoc="1" locked="0" layoutInCell="1" allowOverlap="1" wp14:anchorId="5D99FF22" wp14:editId="687878BD">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3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213805" w14:textId="77777777" w:rsidR="006A5FF2" w:rsidRDefault="006A5FF2">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5D99FF22" id="_x0000_s1036" style="position:absolute;margin-left:0;margin-top:0;width:55.1pt;height:11in;z-index:-25164288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" fillcolor="black [3215]" stroked="f" strokeweight="2pt">
              <v:textbox>
                <w:txbxContent>
                  <w:p w14:paraId="76213805" w14:textId="77777777" w:rsidR="006A5FF2" w:rsidRDefault="006A5FF2">
                    <w:pPr>
                      <w:rPr>
                        <w:rFonts w:eastAsia="Times New Roman"/>
                      </w:rPr>
                    </w:pPr>
                  </w:p>
                </w:txbxContent>
              </v:textbox>
              <w10:wrap anchorx="page"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6F8A74" w14:textId="2833AE37" w:rsidR="006A5FF2" w:rsidRDefault="00CD3249">
    <w:pPr>
      <w:pStyle w:val="Footer"/>
    </w:pPr>
    <w:r>
      <w:rPr>
        <w:noProof/>
        <w:lang w:eastAsia="ja-JP"/>
      </w:rPr>
      <mc:AlternateContent>
        <mc:Choice Requires="wps">
          <w:drawing>
            <wp:anchor distT="0" distB="0" distL="114300" distR="114300" simplePos="0" relativeHeight="251665408" behindDoc="1" locked="0" layoutInCell="1" allowOverlap="1" wp14:anchorId="31774901" wp14:editId="5BD85899">
              <wp:simplePos x="0" y="0"/>
              <wp:positionH relativeFrom="page">
                <wp:align>right</wp:align>
              </wp:positionH>
              <wp:positionV relativeFrom="page">
                <wp:posOffset>8280400</wp:posOffset>
              </wp:positionV>
              <wp:extent cx="699770" cy="647700"/>
              <wp:effectExtent l="0" t="0" r="5080" b="0"/>
              <wp:wrapNone/>
              <wp:docPr id="2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6477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1E9750" w14:textId="77777777" w:rsidR="006A5FF2" w:rsidRDefault="006A5FF2"/>
                      </w:txbxContent>
                    </wps:txbx>
                    <wps:bodyPr wrap="square" rtlCol="0" anchor="ctr">
                      <a:noAutofit/>
                    </wps:bodyPr>
                  </wps:wsp>
                </a:graphicData>
              </a:graphic>
              <wp14:sizeRelH relativeFrom="page">
                <wp14:pctWidth>9000</wp14:pctWidth>
              </wp14:sizeRelH>
              <wp14:sizeRelV relativeFrom="page">
                <wp14:pctHeight>0</wp14:pctHeight>
              </wp14:sizeRelV>
            </wp:anchor>
          </w:drawing>
        </mc:Choice>
        <mc:Fallback>
          <w:pict>
            <v:rect w14:anchorId="31774901" id="_x0000_s1037" style="position:absolute;margin-left:3.9pt;margin-top:652pt;width:55.1pt;height:51pt;z-index:-251651072;visibility:visible;mso-wrap-style:square;mso-width-percent:90;mso-height-percent:0;mso-wrap-distance-left:9pt;mso-wrap-distance-top:0;mso-wrap-distance-right:9pt;mso-wrap-distance-bottom:0;mso-position-horizontal:right;mso-position-horizontal-relative:page;mso-position-vertical:absolute;mso-position-vertical-relative:page;mso-width-percent:9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" fillcolor="#3f3f3f [3204]" stroked="f" strokeweight="2pt">
              <v:textbox>
                <w:txbxContent>
                  <w:p w14:paraId="3A1E9750" w14:textId="77777777" w:rsidR="006A5FF2" w:rsidRDefault="006A5FF2"/>
                </w:txbxContent>
              </v:textbox>
              <w10:wrap anchorx="page" anchory="page"/>
            </v:rect>
          </w:pict>
        </mc:Fallback>
      </mc:AlternateContent>
    </w:r>
    <w:r>
      <w:rPr>
        <w:noProof/>
        <w:lang w:eastAsia="ja-JP"/>
      </w:rPr>
      <mc:AlternateContent>
        <mc:Choice Requires="wps">
          <w:drawing>
            <wp:anchor distT="0" distB="0" distL="114300" distR="114300" simplePos="0" relativeHeight="251666432" behindDoc="0" locked="0" layoutInCell="1" allowOverlap="1" wp14:anchorId="39330665" wp14:editId="67C9568A">
              <wp:simplePos x="0" y="0"/>
              <wp:positionH relativeFrom="page">
                <wp:posOffset>7124700</wp:posOffset>
              </wp:positionH>
              <wp:positionV relativeFrom="page">
                <wp:posOffset>8401050</wp:posOffset>
              </wp:positionV>
              <wp:extent cx="577850" cy="365760"/>
              <wp:effectExtent l="0" t="0" r="0" b="0"/>
              <wp:wrapNone/>
              <wp:docPr id="27"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850" cy="365760"/>
                      </a:xfrm>
                      <a:prstGeom prst="bracketPair">
                        <a:avLst/>
                      </a:prstGeom>
                      <a:noFill/>
                      <a:ln>
                        <a:noFill/>
                      </a:ln>
                    </wps:spPr>
                    <wps:style>
                      <a:lnRef idx="1">
                        <a:schemeClr val="accent1"/>
                      </a:lnRef>
                      <a:fillRef idx="0">
                        <a:schemeClr val="accent1"/>
                      </a:fillRef>
                      <a:effectRef idx="0">
                        <a:schemeClr val="accent1"/>
                      </a:effectRef>
                      <a:fontRef idx="minor">
                        <a:schemeClr val="tx1"/>
                      </a:fontRef>
                    </wps:style>
                    <wps:txbx>
                      <w:txbxContent>
                        <w:p w14:paraId="7FB8A7C8" w14:textId="77777777" w:rsidR="006A5FF2" w:rsidRPr="002F694C" w:rsidRDefault="004F3853">
                          <w:pPr>
                            <w:jc w:val="center"/>
                            <w:rPr>
                              <w:color w:val="FFFFFF" w:themeColor="background1"/>
                              <w:sz w:val="24"/>
                              <w:szCs w:val="20"/>
                            </w:rPr>
                          </w:pPr>
                          <w:r w:rsidRPr="002F694C">
                            <w:rPr>
                              <w:color w:val="FFFFFF" w:themeColor="background1"/>
                              <w:sz w:val="24"/>
                              <w:szCs w:val="20"/>
                            </w:rPr>
                            <w:fldChar w:fldCharType="begin"/>
                          </w:r>
                          <w:r w:rsidRPr="002F694C">
                            <w:rPr>
                              <w:color w:val="FFFFFF" w:themeColor="background1"/>
                              <w:sz w:val="24"/>
                              <w:szCs w:val="20"/>
                            </w:rPr>
                            <w:instrText xml:space="preserve"> PAGE    \* MERGEFORMAT </w:instrText>
                          </w:r>
                          <w:r w:rsidRPr="002F694C">
                            <w:rPr>
                              <w:color w:val="FFFFFF" w:themeColor="background1"/>
                              <w:sz w:val="24"/>
                              <w:szCs w:val="20"/>
                            </w:rPr>
                            <w:fldChar w:fldCharType="separate"/>
                          </w:r>
                          <w:r w:rsidRPr="002F694C">
                            <w:rPr>
                              <w:noProof/>
                              <w:color w:val="FFFFFF" w:themeColor="background1"/>
                              <w:sz w:val="24"/>
                              <w:szCs w:val="20"/>
                            </w:rPr>
                            <w:t>1</w:t>
                          </w:r>
                          <w:r w:rsidRPr="002F694C">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330665"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38" type="#_x0000_t185" style="position:absolute;margin-left:561pt;margin-top:661.5pt;width:45.5pt;height:28.8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" stroked="f" strokeweight="1pt">
              <v:textbox inset="0,,0">
                <w:txbxContent>
                  <w:p w14:paraId="7FB8A7C8" w14:textId="77777777" w:rsidR="006A5FF2" w:rsidRPr="002F694C" w:rsidRDefault="004F3853">
                    <w:pPr>
                      <w:jc w:val="center"/>
                      <w:rPr>
                        <w:color w:val="FFFFFF" w:themeColor="background1"/>
                        <w:sz w:val="24"/>
                        <w:szCs w:val="20"/>
                      </w:rPr>
                    </w:pPr>
                    <w:r w:rsidRPr="002F694C">
                      <w:rPr>
                        <w:color w:val="FFFFFF" w:themeColor="background1"/>
                        <w:sz w:val="24"/>
                        <w:szCs w:val="20"/>
                      </w:rPr>
                      <w:fldChar w:fldCharType="begin"/>
                    </w:r>
                    <w:r w:rsidRPr="002F694C">
                      <w:rPr>
                        <w:color w:val="FFFFFF" w:themeColor="background1"/>
                        <w:sz w:val="24"/>
                        <w:szCs w:val="20"/>
                      </w:rPr>
                      <w:instrText xml:space="preserve"> PAGE    \* MERGEFORMAT </w:instrText>
                    </w:r>
                    <w:r w:rsidRPr="002F694C">
                      <w:rPr>
                        <w:color w:val="FFFFFF" w:themeColor="background1"/>
                        <w:sz w:val="24"/>
                        <w:szCs w:val="20"/>
                      </w:rPr>
                      <w:fldChar w:fldCharType="separate"/>
                    </w:r>
                    <w:r w:rsidRPr="002F694C">
                      <w:rPr>
                        <w:noProof/>
                        <w:color w:val="FFFFFF" w:themeColor="background1"/>
                        <w:sz w:val="24"/>
                        <w:szCs w:val="20"/>
                      </w:rPr>
                      <w:t>1</w:t>
                    </w:r>
                    <w:r w:rsidRPr="002F694C">
                      <w:rPr>
                        <w:color w:val="FFFFFF" w:themeColor="background1"/>
                        <w:sz w:val="24"/>
                        <w:szCs w:val="20"/>
                      </w:rPr>
                      <w:fldChar w:fldCharType="end"/>
                    </w:r>
                  </w:p>
                </w:txbxContent>
              </v:textbox>
              <w10:wrap anchorx="page" anchory="page"/>
            </v:shape>
          </w:pict>
        </mc:Fallback>
      </mc:AlternateContent>
    </w:r>
    <w:r w:rsidR="004F3853">
      <w:rPr>
        <w:noProof/>
        <w:lang w:eastAsia="ja-JP"/>
      </w:rPr>
      <mc:AlternateContent>
        <mc:Choice Requires="wps">
          <w:drawing>
            <wp:anchor distT="0" distB="0" distL="114300" distR="114300" simplePos="0" relativeHeight="251664384" behindDoc="1" locked="0" layoutInCell="1" allowOverlap="1" wp14:anchorId="6088CA95" wp14:editId="636ACF82">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624544" w14:textId="77777777" w:rsidR="006A5FF2" w:rsidRDefault="006A5FF2">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6088CA95" id="_x0000_s1039" style="position:absolute;margin-left:0;margin-top:0;width:55.1pt;height:11in;z-index:-25165209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" fillcolor="black [3215]" stroked="f" strokeweight="2pt">
              <v:textbox>
                <w:txbxContent>
                  <w:p w14:paraId="3A624544" w14:textId="77777777" w:rsidR="006A5FF2" w:rsidRDefault="006A5FF2">
                    <w:pPr>
                      <w:rPr>
                        <w:rFonts w:eastAsia="Times New Roman"/>
                      </w:rPr>
                    </w:pPr>
                  </w:p>
                </w:txbxContent>
              </v:textbox>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35381B" w14:textId="77777777" w:rsidR="00982098" w:rsidRDefault="00982098">
      <w:pPr>
        <w:spacing w:after="0" w:line="240" w:lineRule="auto"/>
      </w:pPr>
      <w:r>
        <w:separator/>
      </w:r>
    </w:p>
  </w:footnote>
  <w:footnote w:type="continuationSeparator" w:id="0">
    <w:p w14:paraId="5CF5E535" w14:textId="77777777" w:rsidR="00982098" w:rsidRDefault="009820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22DCDA" w14:textId="77777777" w:rsidR="006A5FF2" w:rsidRDefault="004F3853">
    <w:pPr>
      <w:pStyle w:val="Header"/>
    </w:pPr>
    <w:r>
      <w:rPr>
        <w:noProof/>
      </w:rPr>
      <mc:AlternateContent>
        <mc:Choice Requires="wps">
          <w:drawing>
            <wp:anchor distT="0" distB="0" distL="114300" distR="114300" simplePos="0" relativeHeight="251670528" behindDoc="0" locked="0" layoutInCell="1" allowOverlap="1" wp14:anchorId="336AB52B" wp14:editId="1FB50D10">
              <wp:simplePos x="0" y="0"/>
              <wp:positionH relativeFrom="page">
                <wp:posOffset>271305</wp:posOffset>
              </wp:positionH>
              <wp:positionV relativeFrom="page">
                <wp:posOffset>2763297</wp:posOffset>
              </wp:positionV>
              <wp:extent cx="411480" cy="4526280"/>
              <wp:effectExtent l="0" t="0" r="0" b="0"/>
              <wp:wrapNone/>
              <wp:docPr id="28"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1480"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Title"/>
                            <w:id w:val="-1801148763"/>
                            <w:placeholder>
                              <w:docPart w:val="58D63D913EDC4DFF82FFDF7F05F48229"/>
                            </w:placeholder>
                            <w:dataBinding w:prefixMappings="xmlns:ns0='http://schemas.openxmlformats.org/package/2006/metadata/core-properties' xmlns:ns1='http://purl.org/dc/elements/1.1/'" w:xpath="/ns0:coreProperties[1]/ns1:title[1]" w:storeItemID="{6C3C8BC8-F283-45AE-878A-BAB7291924A1}"/>
                            <w:text/>
                          </w:sdtPr>
                          <w:sdtContent>
                            <w:p w14:paraId="0C4C1BC3" w14:textId="1F12F4FE" w:rsidR="006A5FF2" w:rsidRDefault="00C23E90">
                              <w:pPr>
                                <w:jc w:val="center"/>
                                <w:rPr>
                                  <w:color w:val="FFFFFF" w:themeColor="background1"/>
                                </w:rPr>
                              </w:pPr>
                              <w:r>
                                <w:rPr>
                                  <w:color w:val="FFFFFF" w:themeColor="background1"/>
                                </w:rPr>
                                <w:t>QSMP</w:t>
                              </w:r>
                            </w:p>
                          </w:sdtContent>
                        </w:sdt>
                        <w:p w14:paraId="5ED1BB17" w14:textId="77777777" w:rsidR="006A5FF2" w:rsidRDefault="006A5FF2">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w14:anchorId="336AB52B" id="_x0000_t202" coordsize="21600,21600" o:spt="202" path="m,l,21600r21600,l21600,xe">
              <v:stroke joinstyle="miter"/>
              <v:path gradientshapeok="t" o:connecttype="rect"/>
            </v:shapetype>
            <v:shape id="TextBox 3" o:spid="_x0000_s1028" type="#_x0000_t202" style="position:absolute;margin-left:21.35pt;margin-top:217.6pt;width:32.4pt;height:356.4pt;z-index:251670528;visibility:visible;mso-wrap-style:square;mso-width-percent:50;mso-height-percent:450;mso-wrap-distance-left:9pt;mso-wrap-distance-top:0;mso-wrap-distance-right:9pt;mso-wrap-distance-bottom:0;mso-position-horizontal:absolute;mso-position-horizontal-relative:page;mso-position-vertical:absolute;mso-position-vertical-relative:page;mso-width-percent:50;mso-height-percent:4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" fillcolor="black [3215]" stroked="f" strokeweight=".5pt">
              <v:textbox style="layout-flow:vertical;mso-layout-flow-alt:bottom-to-top">
                <w:txbxContent>
                  <w:sdt>
                    <w:sdtPr>
                      <w:rPr>
                        <w:color w:val="FFFFFF" w:themeColor="background1"/>
                      </w:rPr>
                      <w:alias w:val="Title"/>
                      <w:id w:val="-1801148763"/>
                      <w:placeholder>
                        <w:docPart w:val="58D63D913EDC4DFF82FFDF7F05F48229"/>
                      </w:placeholder>
                      <w:dataBinding w:prefixMappings="xmlns:ns0='http://schemas.openxmlformats.org/package/2006/metadata/core-properties' xmlns:ns1='http://purl.org/dc/elements/1.1/'" w:xpath="/ns0:coreProperties[1]/ns1:title[1]" w:storeItemID="{6C3C8BC8-F283-45AE-878A-BAB7291924A1}"/>
                      <w:text/>
                    </w:sdtPr>
                    <w:sdtContent>
                      <w:p w14:paraId="0C4C1BC3" w14:textId="1F12F4FE" w:rsidR="006A5FF2" w:rsidRDefault="00C23E90">
                        <w:pPr>
                          <w:jc w:val="center"/>
                          <w:rPr>
                            <w:color w:val="FFFFFF" w:themeColor="background1"/>
                          </w:rPr>
                        </w:pPr>
                        <w:r>
                          <w:rPr>
                            <w:color w:val="FFFFFF" w:themeColor="background1"/>
                          </w:rPr>
                          <w:t>QSMP</w:t>
                        </w:r>
                      </w:p>
                    </w:sdtContent>
                  </w:sdt>
                  <w:p w14:paraId="5ED1BB17" w14:textId="77777777" w:rsidR="006A5FF2" w:rsidRDefault="006A5FF2">
                    <w:pPr>
                      <w:jc w:val="center"/>
                      <w:rPr>
                        <w:color w:val="FFFFFF" w:themeColor="background1"/>
                      </w:rPr>
                    </w:pPr>
                  </w:p>
                </w:txbxContent>
              </v:textbox>
              <w10:wrap anchorx="page" anchory="page"/>
            </v:shape>
          </w:pict>
        </mc:Fallback>
      </mc:AlternateContent>
    </w:r>
    <w:r>
      <w:rPr>
        <w:noProof/>
        <w:color w:val="000000"/>
      </w:rPr>
      <mc:AlternateContent>
        <mc:Choice Requires="wps">
          <w:drawing>
            <wp:anchor distT="0" distB="0" distL="114300" distR="114300" simplePos="0" relativeHeight="251671552" behindDoc="1" locked="0" layoutInCell="1" allowOverlap="1" wp14:anchorId="7FC2DB80" wp14:editId="716BC2A5">
              <wp:simplePos x="0" y="0"/>
              <mc:AlternateContent>
                <mc:Choice Requires="wp14">
                  <wp:positionH relativeFrom="page">
                    <wp14:pctPosHOffset>9000</wp14:pctPosHOffset>
                  </wp:positionH>
                </mc:Choice>
                <mc:Fallback>
                  <wp:positionH relativeFrom="page">
                    <wp:posOffset>699135</wp:posOffset>
                  </wp:positionH>
                </mc:Fallback>
              </mc:AlternateContent>
              <wp:positionV relativeFrom="page">
                <wp:align>center</wp:align>
              </wp:positionV>
              <wp:extent cx="7072630" cy="10058400"/>
              <wp:effectExtent l="0" t="0" r="0" b="0"/>
              <wp:wrapNone/>
              <wp:docPr id="2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33F5A200" id="Rectangle 5" o:spid="_x0000_s1026" style="position:absolute;margin-left:0;margin-top:0;width:556.9pt;height:11in;z-index:-251644928;visibility:visible;mso-wrap-style:square;mso-width-percent:910;mso-height-percent:1000;mso-left-percent:90;mso-wrap-distance-left:9pt;mso-wrap-distance-top:0;mso-wrap-distance-right:9pt;mso-wrap-distance-bottom:0;mso-position-horizontal-relative:page;mso-position-vertical:center;mso-position-vertical-relative:page;mso-width-percent:910;mso-height-percent:1000;mso-left-percent:9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" fillcolor="white [2897]" stroked="f" strokeweight="2pt">
              <v:fill color2="#b2b2b2 [2241]" rotate="t" focusposition="13107f,.5" focussize="-13107f" colors="0 white;.75 white;1 #dadada" focus="100%" type="gradientRadial"/>
              <w10:wrap anchorx="page" anchory="page"/>
            </v:rect>
          </w:pict>
        </mc:Fallback>
      </mc:AlternateContent>
    </w:r>
    <w:r>
      <w:rPr>
        <w:noProof/>
      </w:rPr>
      <mc:AlternateContent>
        <mc:Choice Requires="wps">
          <w:drawing>
            <wp:anchor distT="0" distB="0" distL="114300" distR="114300" simplePos="0" relativeHeight="251669504" behindDoc="1" locked="0" layoutInCell="1" allowOverlap="1" wp14:anchorId="4E172B9A" wp14:editId="69F08FEE">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3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672ECD" w14:textId="77777777" w:rsidR="006A5FF2" w:rsidRDefault="006A5FF2"/>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4E172B9A" id="Rectangle 5" o:spid="_x0000_s1029" style="position:absolute;margin-left:0;margin-top:0;width:55.1pt;height:71.3pt;z-index:-25164697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" fillcolor="#3f3f3f [3204]" stroked="f" strokeweight="2pt">
              <v:textbox>
                <w:txbxContent>
                  <w:p w14:paraId="2B672ECD" w14:textId="77777777" w:rsidR="006A5FF2" w:rsidRDefault="006A5FF2"/>
                </w:txbxContent>
              </v:textbox>
              <w10:wrap anchorx="page" anchory="page"/>
            </v:rect>
          </w:pict>
        </mc:Fallback>
      </mc:AlternateContent>
    </w:r>
    <w:r>
      <w:rPr>
        <w:noProof/>
      </w:rPr>
      <mc:AlternateContent>
        <mc:Choice Requires="wps">
          <w:drawing>
            <wp:anchor distT="0" distB="0" distL="114300" distR="114300" simplePos="0" relativeHeight="251668480" behindDoc="1" locked="0" layoutInCell="1" allowOverlap="1" wp14:anchorId="4CCE8742" wp14:editId="2A27DB1A">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3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A94CB9" w14:textId="77777777" w:rsidR="006A5FF2" w:rsidRDefault="006A5FF2">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4CCE8742" id="Rectangle 4" o:spid="_x0000_s1030" style="position:absolute;margin-left:0;margin-top:0;width:55.1pt;height:11in;z-index:-25164800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" fillcolor="black [3215]" stroked="f" strokeweight="2pt">
              <v:textbox>
                <w:txbxContent>
                  <w:p w14:paraId="02A94CB9" w14:textId="77777777" w:rsidR="006A5FF2" w:rsidRDefault="006A5FF2">
                    <w:pPr>
                      <w:rPr>
                        <w:rFonts w:eastAsia="Times New Roman"/>
                      </w:rPr>
                    </w:pP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0427F" w14:textId="77777777" w:rsidR="006A5FF2" w:rsidRDefault="004F3853">
    <w:pPr>
      <w:pStyle w:val="Header"/>
    </w:pPr>
    <w:r>
      <w:rPr>
        <w:noProof/>
        <w:color w:val="000000"/>
      </w:rPr>
      <mc:AlternateContent>
        <mc:Choice Requires="wps">
          <w:drawing>
            <wp:anchor distT="0" distB="0" distL="114300" distR="114300" simplePos="0" relativeHeight="251662336" behindDoc="1" locked="0" layoutInCell="1" allowOverlap="1" wp14:anchorId="560D2C0B" wp14:editId="525F734B">
              <wp:simplePos x="0" y="0"/>
              <wp:positionH relativeFrom="page">
                <wp:align>left</wp:align>
              </wp:positionH>
              <wp:positionV relativeFrom="page">
                <wp:align>top</wp:align>
              </wp:positionV>
              <wp:extent cx="7072630" cy="10058400"/>
              <wp:effectExtent l="0" t="0" r="0" b="0"/>
              <wp:wrapNone/>
              <wp:docPr id="1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3CB76E9A" id="Rectangle 5" o:spid="_x0000_s1026" style="position:absolute;margin-left:0;margin-top:0;width:556.9pt;height:11in;z-index:-251654144;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" fillcolor="white [2897]" stroked="f" strokeweight="2pt">
              <v:fill color2="#b2b2b2 [2241]" rotate="t" focusposition="13107f,.5" focussize="-13107f" colors="0 white;.75 white;1 #dadada" focus="100%" type="gradientRadial"/>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32D6E129" wp14:editId="78889E5C">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409575" cy="4526280"/>
              <wp:effectExtent l="0" t="0" r="0" b="0"/>
              <wp:wrapNone/>
              <wp:docPr id="20"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Title"/>
                            <w:id w:val="1053362520"/>
                            <w:dataBinding w:prefixMappings="xmlns:ns0='http://schemas.openxmlformats.org/package/2006/metadata/core-properties' xmlns:ns1='http://purl.org/dc/elements/1.1/'" w:xpath="/ns0:coreProperties[1]/ns1:title[1]" w:storeItemID="{6C3C8BC8-F283-45AE-878A-BAB7291924A1}"/>
                            <w:text/>
                          </w:sdtPr>
                          <w:sdtContent>
                            <w:p w14:paraId="4256E2B2" w14:textId="769D5664" w:rsidR="006A5FF2" w:rsidRDefault="00C23E90">
                              <w:pPr>
                                <w:jc w:val="center"/>
                                <w:rPr>
                                  <w:color w:val="FFFFFF" w:themeColor="background1"/>
                                </w:rPr>
                              </w:pPr>
                              <w:r>
                                <w:rPr>
                                  <w:color w:val="FFFFFF" w:themeColor="background1"/>
                                </w:rPr>
                                <w:t>QSMP</w:t>
                              </w:r>
                            </w:p>
                          </w:sdtContent>
                        </w:sdt>
                        <w:p w14:paraId="1A439A49" w14:textId="77777777" w:rsidR="006A5FF2" w:rsidRDefault="006A5FF2">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w14:anchorId="32D6E129" id="_x0000_t202" coordsize="21600,21600" o:spt="202" path="m,l,21600r21600,l21600,xe">
              <v:stroke joinstyle="miter"/>
              <v:path gradientshapeok="t" o:connecttype="rect"/>
            </v:shapetype>
            <v:shape id="_x0000_s1031" type="#_x0000_t202" style="position:absolute;margin-left:0;margin-top:0;width:32.25pt;height:356.4pt;z-index:251661312;visibility:visible;mso-wrap-style:square;mso-width-percent:50;mso-height-percent:450;mso-left-percent:910;mso-wrap-distance-left:9pt;mso-wrap-distance-top:0;mso-wrap-distance-right:9pt;mso-wrap-distance-bottom:0;mso-position-horizontal-relative:page;mso-position-vertical:center;mso-position-vertical-relative:page;mso-width-percent:50;mso-height-percent:450;mso-left-percent:91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" fillcolor="black [3215]" stroked="f" strokeweight=".5pt">
              <v:textbox style="layout-flow:vertical;mso-layout-flow-alt:bottom-to-top">
                <w:txbxContent>
                  <w:sdt>
                    <w:sdtPr>
                      <w:rPr>
                        <w:color w:val="FFFFFF" w:themeColor="background1"/>
                      </w:rPr>
                      <w:alias w:val="Title"/>
                      <w:id w:val="1053362520"/>
                      <w:dataBinding w:prefixMappings="xmlns:ns0='http://schemas.openxmlformats.org/package/2006/metadata/core-properties' xmlns:ns1='http://purl.org/dc/elements/1.1/'" w:xpath="/ns0:coreProperties[1]/ns1:title[1]" w:storeItemID="{6C3C8BC8-F283-45AE-878A-BAB7291924A1}"/>
                      <w:text/>
                    </w:sdtPr>
                    <w:sdtContent>
                      <w:p w14:paraId="4256E2B2" w14:textId="769D5664" w:rsidR="006A5FF2" w:rsidRDefault="00C23E90">
                        <w:pPr>
                          <w:jc w:val="center"/>
                          <w:rPr>
                            <w:color w:val="FFFFFF" w:themeColor="background1"/>
                          </w:rPr>
                        </w:pPr>
                        <w:r>
                          <w:rPr>
                            <w:color w:val="FFFFFF" w:themeColor="background1"/>
                          </w:rPr>
                          <w:t>QSMP</w:t>
                        </w:r>
                      </w:p>
                    </w:sdtContent>
                  </w:sdt>
                  <w:p w14:paraId="1A439A49" w14:textId="77777777" w:rsidR="006A5FF2" w:rsidRDefault="006A5FF2">
                    <w:pPr>
                      <w:jc w:val="center"/>
                      <w:rPr>
                        <w:color w:val="FFFFFF" w:themeColor="background1"/>
                      </w:rPr>
                    </w:pP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2C301FAA" wp14:editId="4D3B9A7E">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2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D77A3B" w14:textId="77777777" w:rsidR="006A5FF2" w:rsidRDefault="006A5FF2"/>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2C301FAA" id="_x0000_s1032" style="position:absolute;margin-left:0;margin-top:0;width:55.1pt;height:71.3pt;z-index:-25165619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" fillcolor="#3f3f3f [3204]" stroked="f" strokeweight="2pt">
              <v:textbox>
                <w:txbxContent>
                  <w:p w14:paraId="66D77A3B" w14:textId="77777777" w:rsidR="006A5FF2" w:rsidRDefault="006A5FF2"/>
                </w:txbxContent>
              </v:textbox>
              <w10:wrap anchorx="page" anchory="page"/>
            </v:rect>
          </w:pict>
        </mc:Fallback>
      </mc:AlternateContent>
    </w:r>
    <w:r>
      <w:rPr>
        <w:noProof/>
      </w:rPr>
      <mc:AlternateContent>
        <mc:Choice Requires="wps">
          <w:drawing>
            <wp:anchor distT="0" distB="0" distL="114300" distR="114300" simplePos="0" relativeHeight="251659264" behindDoc="1" locked="0" layoutInCell="1" allowOverlap="1" wp14:anchorId="02A2B688" wp14:editId="37414251">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986B64" w14:textId="77777777" w:rsidR="006A5FF2" w:rsidRDefault="006A5FF2">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02A2B688" id="_x0000_s1033" style="position:absolute;margin-left:0;margin-top:0;width:55.1pt;height:11in;z-index:-25165721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" fillcolor="black [3215]" stroked="f" strokeweight="2pt">
              <v:textbox>
                <w:txbxContent>
                  <w:p w14:paraId="09986B64" w14:textId="77777777" w:rsidR="006A5FF2" w:rsidRDefault="006A5FF2">
                    <w:pPr>
                      <w:rPr>
                        <w:rFonts w:eastAsia="Times New Roman"/>
                      </w:rPr>
                    </w:pP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04CE6"/>
    <w:multiLevelType w:val="multilevel"/>
    <w:tmpl w:val="B52CC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7D495F"/>
    <w:multiLevelType w:val="multilevel"/>
    <w:tmpl w:val="F29E3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1496545">
    <w:abstractNumId w:val="0"/>
  </w:num>
  <w:num w:numId="2" w16cid:durableId="2077684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proofState w:spelling="clean" w:grammar="clean"/>
  <w:attachedTemplate r:id="rId1"/>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F04"/>
    <w:rsid w:val="0001692F"/>
    <w:rsid w:val="00023FAA"/>
    <w:rsid w:val="000375F3"/>
    <w:rsid w:val="000436BD"/>
    <w:rsid w:val="000606FE"/>
    <w:rsid w:val="00062B96"/>
    <w:rsid w:val="00077BFB"/>
    <w:rsid w:val="00080B8F"/>
    <w:rsid w:val="000A321B"/>
    <w:rsid w:val="000A777E"/>
    <w:rsid w:val="000C5497"/>
    <w:rsid w:val="000E5E0E"/>
    <w:rsid w:val="000F31C9"/>
    <w:rsid w:val="00105B3D"/>
    <w:rsid w:val="00131BFA"/>
    <w:rsid w:val="00135884"/>
    <w:rsid w:val="00196616"/>
    <w:rsid w:val="001A40CB"/>
    <w:rsid w:val="001A5E88"/>
    <w:rsid w:val="001E37C0"/>
    <w:rsid w:val="001E6F6A"/>
    <w:rsid w:val="001F47A6"/>
    <w:rsid w:val="00207B55"/>
    <w:rsid w:val="00232659"/>
    <w:rsid w:val="00240A62"/>
    <w:rsid w:val="002476F5"/>
    <w:rsid w:val="002575A0"/>
    <w:rsid w:val="00257F04"/>
    <w:rsid w:val="00271B22"/>
    <w:rsid w:val="00274C98"/>
    <w:rsid w:val="002829ED"/>
    <w:rsid w:val="002B15AF"/>
    <w:rsid w:val="002E6417"/>
    <w:rsid w:val="002E7F84"/>
    <w:rsid w:val="002F694C"/>
    <w:rsid w:val="002F704A"/>
    <w:rsid w:val="0030000F"/>
    <w:rsid w:val="00310840"/>
    <w:rsid w:val="00314F45"/>
    <w:rsid w:val="00323084"/>
    <w:rsid w:val="0034039F"/>
    <w:rsid w:val="00350261"/>
    <w:rsid w:val="00366C3D"/>
    <w:rsid w:val="00382714"/>
    <w:rsid w:val="003859A7"/>
    <w:rsid w:val="003A56F3"/>
    <w:rsid w:val="003F313C"/>
    <w:rsid w:val="00421ADA"/>
    <w:rsid w:val="00430A08"/>
    <w:rsid w:val="00441AF7"/>
    <w:rsid w:val="0045273F"/>
    <w:rsid w:val="00454E25"/>
    <w:rsid w:val="0045519F"/>
    <w:rsid w:val="00467CFB"/>
    <w:rsid w:val="00471453"/>
    <w:rsid w:val="00481F08"/>
    <w:rsid w:val="0048449F"/>
    <w:rsid w:val="004845A6"/>
    <w:rsid w:val="004A6559"/>
    <w:rsid w:val="004B219B"/>
    <w:rsid w:val="004C4439"/>
    <w:rsid w:val="004C5FB3"/>
    <w:rsid w:val="004D6340"/>
    <w:rsid w:val="004E2E22"/>
    <w:rsid w:val="004E3A99"/>
    <w:rsid w:val="004E465B"/>
    <w:rsid w:val="004F3853"/>
    <w:rsid w:val="004F40B4"/>
    <w:rsid w:val="005116FE"/>
    <w:rsid w:val="00521800"/>
    <w:rsid w:val="00537344"/>
    <w:rsid w:val="00572F08"/>
    <w:rsid w:val="005820B3"/>
    <w:rsid w:val="005C7F8F"/>
    <w:rsid w:val="005D3B61"/>
    <w:rsid w:val="005E3022"/>
    <w:rsid w:val="005E3886"/>
    <w:rsid w:val="00634181"/>
    <w:rsid w:val="006348A2"/>
    <w:rsid w:val="00673E57"/>
    <w:rsid w:val="00694E54"/>
    <w:rsid w:val="006A5FF2"/>
    <w:rsid w:val="006C6AA6"/>
    <w:rsid w:val="006D02B6"/>
    <w:rsid w:val="006E6CC7"/>
    <w:rsid w:val="007021EE"/>
    <w:rsid w:val="00721470"/>
    <w:rsid w:val="00725EF3"/>
    <w:rsid w:val="007449F0"/>
    <w:rsid w:val="0077198E"/>
    <w:rsid w:val="00771D2F"/>
    <w:rsid w:val="00786124"/>
    <w:rsid w:val="007B149B"/>
    <w:rsid w:val="007B6AC5"/>
    <w:rsid w:val="007C2326"/>
    <w:rsid w:val="007E04EC"/>
    <w:rsid w:val="007E63C7"/>
    <w:rsid w:val="00821882"/>
    <w:rsid w:val="00830C32"/>
    <w:rsid w:val="008557AA"/>
    <w:rsid w:val="00861313"/>
    <w:rsid w:val="0086177D"/>
    <w:rsid w:val="00870F6E"/>
    <w:rsid w:val="00890D98"/>
    <w:rsid w:val="00891FDA"/>
    <w:rsid w:val="00897036"/>
    <w:rsid w:val="008A1E51"/>
    <w:rsid w:val="008B6F36"/>
    <w:rsid w:val="008C0827"/>
    <w:rsid w:val="008D1008"/>
    <w:rsid w:val="008E148B"/>
    <w:rsid w:val="008F2DC2"/>
    <w:rsid w:val="009125D6"/>
    <w:rsid w:val="0096111E"/>
    <w:rsid w:val="00966549"/>
    <w:rsid w:val="00982098"/>
    <w:rsid w:val="0099164A"/>
    <w:rsid w:val="009A5CF8"/>
    <w:rsid w:val="009B18D7"/>
    <w:rsid w:val="009B3446"/>
    <w:rsid w:val="009B6688"/>
    <w:rsid w:val="009D634C"/>
    <w:rsid w:val="009E3593"/>
    <w:rsid w:val="009E5704"/>
    <w:rsid w:val="00A14457"/>
    <w:rsid w:val="00A801FB"/>
    <w:rsid w:val="00A8135D"/>
    <w:rsid w:val="00A87631"/>
    <w:rsid w:val="00A94345"/>
    <w:rsid w:val="00AC1732"/>
    <w:rsid w:val="00AC6A8F"/>
    <w:rsid w:val="00AD4607"/>
    <w:rsid w:val="00B51A96"/>
    <w:rsid w:val="00B613BF"/>
    <w:rsid w:val="00B76860"/>
    <w:rsid w:val="00B9773A"/>
    <w:rsid w:val="00BA519B"/>
    <w:rsid w:val="00BA6E98"/>
    <w:rsid w:val="00BC79B6"/>
    <w:rsid w:val="00BF010A"/>
    <w:rsid w:val="00C01466"/>
    <w:rsid w:val="00C23E90"/>
    <w:rsid w:val="00C40CDB"/>
    <w:rsid w:val="00C520B0"/>
    <w:rsid w:val="00C6355C"/>
    <w:rsid w:val="00C7215F"/>
    <w:rsid w:val="00C75D5F"/>
    <w:rsid w:val="00C80695"/>
    <w:rsid w:val="00C83D94"/>
    <w:rsid w:val="00C939AF"/>
    <w:rsid w:val="00C9664F"/>
    <w:rsid w:val="00CD2681"/>
    <w:rsid w:val="00CD3249"/>
    <w:rsid w:val="00CE0DD1"/>
    <w:rsid w:val="00CE489A"/>
    <w:rsid w:val="00CE7DB8"/>
    <w:rsid w:val="00D12B64"/>
    <w:rsid w:val="00D177A1"/>
    <w:rsid w:val="00D2176A"/>
    <w:rsid w:val="00D2496C"/>
    <w:rsid w:val="00D34D41"/>
    <w:rsid w:val="00D65269"/>
    <w:rsid w:val="00D93E94"/>
    <w:rsid w:val="00DA1E09"/>
    <w:rsid w:val="00DA37D7"/>
    <w:rsid w:val="00DC7DF7"/>
    <w:rsid w:val="00DC7E6F"/>
    <w:rsid w:val="00DD11C1"/>
    <w:rsid w:val="00DD1FDE"/>
    <w:rsid w:val="00DD79C6"/>
    <w:rsid w:val="00DF08D9"/>
    <w:rsid w:val="00E047D1"/>
    <w:rsid w:val="00E2414E"/>
    <w:rsid w:val="00E31E9F"/>
    <w:rsid w:val="00E77F04"/>
    <w:rsid w:val="00EC2B81"/>
    <w:rsid w:val="00F25FF8"/>
    <w:rsid w:val="00F27EC0"/>
    <w:rsid w:val="00F62050"/>
    <w:rsid w:val="00FA59AA"/>
    <w:rsid w:val="00FB4394"/>
    <w:rsid w:val="00FF6434"/>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B66B00"/>
  <w15:docId w15:val="{118329E9-E7BA-4FBC-BDAB-1AD8F9262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64" w:lineRule="auto"/>
    </w:pPr>
    <w:rPr>
      <w:sz w:val="21"/>
    </w:rPr>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3F3F3F" w:themeColor="accent1"/>
      <w:sz w:val="32"/>
      <w:szCs w:val="28"/>
      <w14:numForm w14:val="oldStyle"/>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000000" w:themeColor="text2"/>
      <w:sz w:val="28"/>
      <w:szCs w:val="26"/>
    </w:rPr>
  </w:style>
  <w:style w:type="paragraph" w:styleId="Heading3">
    <w:name w:val="heading 3"/>
    <w:basedOn w:val="Normal"/>
    <w:next w:val="Normal"/>
    <w:link w:val="Heading3Char"/>
    <w:uiPriority w:val="9"/>
    <w:semiHidden/>
    <w:unhideWhenUsed/>
    <w:qFormat/>
    <w:pPr>
      <w:keepNext/>
      <w:keepLines/>
      <w:spacing w:before="20" w:after="0" w:line="240" w:lineRule="auto"/>
      <w:outlineLvl w:val="2"/>
    </w:pPr>
    <w:rPr>
      <w:rFonts w:eastAsiaTheme="majorEastAsia" w:cstheme="majorBidi"/>
      <w:b/>
      <w:bCs/>
      <w:color w:val="2F2F2F" w:themeColor="accent1" w:themeShade="BF"/>
      <w:sz w:val="24"/>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3F3F3F" w:themeColor="accent1"/>
      <w:sz w:val="22"/>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1F1F1F" w:themeColor="accent1" w:themeShade="80"/>
      <w:sz w:val="22"/>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1F1F1F" w:themeColor="accent1" w:themeShade="80"/>
      <w:sz w:val="22"/>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3F3F3F" w:themeColor="accent1"/>
      <w:sz w:val="32"/>
      <w:szCs w:val="28"/>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000000" w:themeColor="text2"/>
      <w:sz w:val="28"/>
      <w:szCs w:val="26"/>
    </w:rPr>
  </w:style>
  <w:style w:type="character" w:customStyle="1" w:styleId="Heading3Char">
    <w:name w:val="Heading 3 Char"/>
    <w:basedOn w:val="DefaultParagraphFont"/>
    <w:link w:val="Heading3"/>
    <w:uiPriority w:val="9"/>
    <w:semiHidden/>
    <w:rPr>
      <w:rFonts w:eastAsiaTheme="majorEastAsia" w:cstheme="majorBidi"/>
      <w:b/>
      <w:bCs/>
      <w:color w:val="2F2F2F" w:themeColor="accent1" w:themeShade="BF"/>
      <w:sz w:val="24"/>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2" w:themeShade="BF"/>
      <w:kern w:val="28"/>
      <w:sz w:val="80"/>
      <w:szCs w:val="52"/>
      <w14:ligatures w14:val="standard"/>
      <w14:numForm w14:val="oldStyle"/>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2" w:themeShade="BF"/>
      <w:kern w:val="28"/>
      <w:sz w:val="80"/>
      <w:szCs w:val="52"/>
      <w14:ligatures w14:val="standard"/>
      <w14:numForm w14:val="oldStyle"/>
    </w:rPr>
  </w:style>
  <w:style w:type="paragraph" w:styleId="Subtitle">
    <w:name w:val="Subtitle"/>
    <w:basedOn w:val="Normal"/>
    <w:next w:val="Normal"/>
    <w:link w:val="SubtitleChar"/>
    <w:uiPriority w:val="11"/>
    <w:qFormat/>
    <w:pPr>
      <w:numPr>
        <w:ilvl w:val="1"/>
      </w:numPr>
    </w:pPr>
    <w:rPr>
      <w:rFonts w:eastAsiaTheme="majorEastAsia" w:cstheme="majorBidi"/>
      <w:iCs/>
      <w:color w:val="000000" w:themeColor="text2"/>
      <w:sz w:val="32"/>
      <w:szCs w:val="24"/>
      <w:lang w:bidi="hi-IN"/>
    </w:rPr>
  </w:style>
  <w:style w:type="character" w:customStyle="1" w:styleId="SubtitleChar">
    <w:name w:val="Subtitle Char"/>
    <w:basedOn w:val="DefaultParagraphFont"/>
    <w:link w:val="Subtitle"/>
    <w:uiPriority w:val="11"/>
    <w:rPr>
      <w:rFonts w:eastAsiaTheme="majorEastAsia" w:cstheme="majorBidi"/>
      <w:iCs/>
      <w:color w:val="000000" w:themeColor="text2"/>
      <w:sz w:val="32"/>
      <w:szCs w:val="24"/>
      <w:lang w:bidi="hi-IN"/>
    </w:rPr>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3F3F3F"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1F1F1F"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1F1F1F"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pPr>
      <w:spacing w:line="240" w:lineRule="auto"/>
    </w:pPr>
    <w:rPr>
      <w:rFonts w:eastAsiaTheme="minorEastAsia"/>
      <w:b/>
      <w:bCs/>
      <w:smallCaps/>
      <w:color w:val="000000" w:themeColor="text2"/>
      <w:spacing w:val="6"/>
      <w:sz w:val="20"/>
      <w:szCs w:val="18"/>
      <w:lang w:bidi="hi-IN"/>
    </w:rPr>
  </w:style>
  <w:style w:type="character" w:styleId="Strong">
    <w:name w:val="Strong"/>
    <w:basedOn w:val="DefaultParagraphFont"/>
    <w:uiPriority w:val="22"/>
    <w:qFormat/>
    <w:rPr>
      <w:b/>
      <w:bCs/>
      <w14:numForm w14:val="oldStyle"/>
    </w:rPr>
  </w:style>
  <w:style w:type="character" w:styleId="Emphasis">
    <w:name w:val="Emphasis"/>
    <w:basedOn w:val="DefaultParagraphFont"/>
    <w:uiPriority w:val="20"/>
    <w:qFormat/>
    <w:rPr>
      <w:i/>
      <w:iCs/>
      <w:color w:val="000000" w:themeColor="text2"/>
    </w:rPr>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spacing w:line="240" w:lineRule="auto"/>
      <w:ind w:left="720" w:hanging="288"/>
      <w:contextualSpacing/>
    </w:pPr>
    <w:rPr>
      <w:color w:val="000000" w:themeColor="text2" w:themeShade="BF"/>
    </w:rPr>
  </w:style>
  <w:style w:type="paragraph" w:styleId="Quote">
    <w:name w:val="Quote"/>
    <w:basedOn w:val="Normal"/>
    <w:next w:val="Normal"/>
    <w:link w:val="QuoteChar"/>
    <w:uiPriority w:val="29"/>
    <w:qFormat/>
    <w:pPr>
      <w:spacing w:before="160" w:line="300" w:lineRule="auto"/>
      <w:ind w:left="720" w:right="720"/>
      <w:jc w:val="center"/>
    </w:pPr>
    <w:rPr>
      <w:rFonts w:asciiTheme="majorHAnsi" w:eastAsiaTheme="minorEastAsia" w:hAnsiTheme="majorHAnsi"/>
      <w:i/>
      <w:iCs/>
      <w:color w:val="3F3F3F" w:themeColor="accent1"/>
      <w:sz w:val="24"/>
      <w:lang w:bidi="hi-IN"/>
      <w14:ligatures w14:val="standard"/>
      <w14:numForm w14:val="oldStyle"/>
    </w:rPr>
  </w:style>
  <w:style w:type="character" w:customStyle="1" w:styleId="QuoteChar">
    <w:name w:val="Quote Char"/>
    <w:basedOn w:val="DefaultParagraphFont"/>
    <w:link w:val="Quote"/>
    <w:uiPriority w:val="29"/>
    <w:rPr>
      <w:rFonts w:asciiTheme="majorHAnsi" w:eastAsiaTheme="minorEastAsia" w:hAnsiTheme="majorHAnsi"/>
      <w:i/>
      <w:iCs/>
      <w:color w:val="3F3F3F" w:themeColor="accent1"/>
      <w:sz w:val="24"/>
      <w:lang w:bidi="hi-IN"/>
      <w14:ligatures w14:val="standard"/>
      <w14:numForm w14:val="oldStyle"/>
    </w:rPr>
  </w:style>
  <w:style w:type="paragraph" w:styleId="IntenseQuote">
    <w:name w:val="Intense Quote"/>
    <w:basedOn w:val="Normal"/>
    <w:next w:val="Normal"/>
    <w:link w:val="IntenseQuoteChar"/>
    <w:uiPriority w:val="30"/>
    <w:qFormat/>
    <w:pPr>
      <w:pBdr>
        <w:top w:val="single" w:sz="36" w:space="8" w:color="3F3F3F" w:themeColor="accent1"/>
        <w:left w:val="single" w:sz="36" w:space="8" w:color="3F3F3F" w:themeColor="accent1"/>
        <w:bottom w:val="single" w:sz="36" w:space="8" w:color="3F3F3F" w:themeColor="accent1"/>
        <w:right w:val="single" w:sz="36" w:space="8" w:color="3F3F3F" w:themeColor="accent1"/>
      </w:pBdr>
      <w:shd w:val="clear" w:color="auto" w:fill="3F3F3F" w:themeFill="accent1"/>
      <w:spacing w:before="200" w:after="280" w:line="300" w:lineRule="auto"/>
      <w:ind w:left="936" w:right="936"/>
      <w:jc w:val="center"/>
    </w:pPr>
    <w:rPr>
      <w:rFonts w:eastAsiaTheme="minorEastAsia"/>
      <w:b/>
      <w:bCs/>
      <w:i/>
      <w:iCs/>
      <w:color w:val="FFFFFF" w:themeColor="background1"/>
      <w:lang w:bidi="hi-IN"/>
      <w14:ligatures w14:val="standard"/>
      <w14:numForm w14:val="oldStyle"/>
    </w:rPr>
  </w:style>
  <w:style w:type="character" w:customStyle="1" w:styleId="IntenseQuoteChar">
    <w:name w:val="Intense Quote Char"/>
    <w:basedOn w:val="DefaultParagraphFont"/>
    <w:link w:val="IntenseQuote"/>
    <w:uiPriority w:val="30"/>
    <w:rPr>
      <w:rFonts w:eastAsiaTheme="minorEastAsia"/>
      <w:b/>
      <w:bCs/>
      <w:i/>
      <w:iCs/>
      <w:color w:val="FFFFFF" w:themeColor="background1"/>
      <w:sz w:val="21"/>
      <w:shd w:val="clear" w:color="auto" w:fill="3F3F3F" w:themeFill="accent1"/>
      <w:lang w:bidi="hi-IN"/>
      <w14:ligatures w14:val="standard"/>
      <w14:numForm w14:val="oldStyle"/>
    </w:rPr>
  </w:style>
  <w:style w:type="character" w:styleId="SubtleEmphasis">
    <w:name w:val="Subtle Emphasis"/>
    <w:basedOn w:val="DefaultParagraphFont"/>
    <w:uiPriority w:val="19"/>
    <w:qFormat/>
    <w:rPr>
      <w:i/>
      <w:iCs/>
      <w:color w:val="000000"/>
    </w:rPr>
  </w:style>
  <w:style w:type="character" w:styleId="IntenseEmphasis">
    <w:name w:val="Intense Emphasis"/>
    <w:basedOn w:val="DefaultParagraphFont"/>
    <w:uiPriority w:val="21"/>
    <w:qFormat/>
    <w:rPr>
      <w:b/>
      <w:bCs/>
      <w:i/>
      <w:iCs/>
      <w:color w:val="3F3F3F" w:themeColor="accent1"/>
    </w:rPr>
  </w:style>
  <w:style w:type="character" w:styleId="SubtleReference">
    <w:name w:val="Subtle Reference"/>
    <w:basedOn w:val="DefaultParagraphFont"/>
    <w:uiPriority w:val="31"/>
    <w:qFormat/>
    <w:rPr>
      <w:smallCaps/>
      <w:color w:val="0464C4" w:themeColor="accent2"/>
      <w:u w:val="single"/>
    </w:rPr>
  </w:style>
  <w:style w:type="character" w:styleId="IntenseReference">
    <w:name w:val="Intense Reference"/>
    <w:basedOn w:val="DefaultParagraphFont"/>
    <w:uiPriority w:val="32"/>
    <w:qFormat/>
    <w:rPr>
      <w:b/>
      <w:bCs/>
      <w:smallCaps/>
      <w:color w:val="0464C4" w:themeColor="accent2"/>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64" w:lineRule="auto"/>
      <w:outlineLvl w:val="9"/>
    </w:pPr>
    <w:rPr>
      <w:b/>
      <w:color w:val="2F2F2F" w:themeColor="accent1" w:themeShade="BF"/>
      <w:sz w:val="28"/>
      <w14:numForm w14:val="default"/>
    </w:rPr>
  </w:style>
  <w:style w:type="paragraph" w:customStyle="1" w:styleId="PersonalName">
    <w:name w:val="Personal Name"/>
    <w:basedOn w:val="Title"/>
    <w:qFormat/>
    <w:rPr>
      <w:b/>
      <w:sz w:val="28"/>
      <w:szCs w:val="28"/>
    </w:rPr>
  </w:style>
  <w:style w:type="character" w:customStyle="1" w:styleId="NoSpacingChar">
    <w:name w:val="No Spacing Char"/>
    <w:basedOn w:val="DefaultParagraphFont"/>
    <w:link w:val="NoSpacing"/>
    <w:uiPriority w:val="1"/>
  </w:style>
  <w:style w:type="paragraph" w:styleId="Header">
    <w:name w:val="header"/>
    <w:basedOn w:val="Normal"/>
    <w:link w:val="HeaderChar"/>
    <w:uiPriority w:val="99"/>
    <w:unhideWhenUsed/>
    <w:pPr>
      <w:tabs>
        <w:tab w:val="center" w:pos="4680"/>
        <w:tab w:val="right" w:pos="9360"/>
      </w:tabs>
      <w:spacing w:after="0" w:line="240" w:lineRule="auto"/>
    </w:pPr>
    <w:rPr>
      <w:lang w:eastAsia="ja-JP"/>
    </w:rPr>
  </w:style>
  <w:style w:type="character" w:customStyle="1" w:styleId="HeaderChar">
    <w:name w:val="Header Char"/>
    <w:basedOn w:val="DefaultParagraphFont"/>
    <w:link w:val="Header"/>
    <w:uiPriority w:val="99"/>
    <w:rPr>
      <w:sz w:val="21"/>
      <w:lang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523766">
      <w:bodyDiv w:val="1"/>
      <w:marLeft w:val="0"/>
      <w:marRight w:val="0"/>
      <w:marTop w:val="0"/>
      <w:marBottom w:val="0"/>
      <w:divBdr>
        <w:top w:val="none" w:sz="0" w:space="0" w:color="auto"/>
        <w:left w:val="none" w:sz="0" w:space="0" w:color="auto"/>
        <w:bottom w:val="none" w:sz="0" w:space="0" w:color="auto"/>
        <w:right w:val="none" w:sz="0" w:space="0" w:color="auto"/>
      </w:divBdr>
    </w:div>
    <w:div w:id="1132946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WindowsApps\Microsoft.Office.Desktop.Word_16051.17830.20166.0_x86__8wekyb3d8bbwe\Templates\1033\Adjacency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F6D42580F554521AC4BEA51CA81A306"/>
        <w:category>
          <w:name w:val="General"/>
          <w:gallery w:val="placeholder"/>
        </w:category>
        <w:types>
          <w:type w:val="bbPlcHdr"/>
        </w:types>
        <w:behaviors>
          <w:behavior w:val="content"/>
        </w:behaviors>
        <w:guid w:val="{B609FB89-691A-4D71-BA9E-ADAB3BE746D9}"/>
      </w:docPartPr>
      <w:docPartBody>
        <w:p w:rsidR="00E363DF" w:rsidRDefault="000127B3">
          <w:pPr>
            <w:pStyle w:val="2F6D42580F554521AC4BEA51CA81A306"/>
          </w:pPr>
          <w:r>
            <w:t>[Type the document title]</w:t>
          </w:r>
        </w:p>
      </w:docPartBody>
    </w:docPart>
    <w:docPart>
      <w:docPartPr>
        <w:name w:val="474B34BE3B8D4D4DA92DDA6F27BEFAC4"/>
        <w:category>
          <w:name w:val="General"/>
          <w:gallery w:val="placeholder"/>
        </w:category>
        <w:types>
          <w:type w:val="bbPlcHdr"/>
        </w:types>
        <w:behaviors>
          <w:behavior w:val="content"/>
        </w:behaviors>
        <w:guid w:val="{7ACA5AA5-D85E-4CB9-996C-1634A99A109F}"/>
      </w:docPartPr>
      <w:docPartBody>
        <w:p w:rsidR="00E363DF" w:rsidRDefault="000127B3">
          <w:pPr>
            <w:pStyle w:val="474B34BE3B8D4D4DA92DDA6F27BEFAC4"/>
          </w:pPr>
          <w:r>
            <w:rPr>
              <w:rStyle w:val="PlaceholderText"/>
            </w:rPr>
            <w:t>[Type the document subtitle]</w:t>
          </w:r>
        </w:p>
      </w:docPartBody>
    </w:docPart>
    <w:docPart>
      <w:docPartPr>
        <w:name w:val="BEA8A8B38D9240729E62BE32D3DA5F95"/>
        <w:category>
          <w:name w:val="General"/>
          <w:gallery w:val="placeholder"/>
        </w:category>
        <w:types>
          <w:type w:val="bbPlcHdr"/>
        </w:types>
        <w:behaviors>
          <w:behavior w:val="content"/>
        </w:behaviors>
        <w:guid w:val="{B9BE5261-8A55-45F6-B745-13CD97597D83}"/>
      </w:docPartPr>
      <w:docPartBody>
        <w:p w:rsidR="00E363DF" w:rsidRDefault="000127B3">
          <w:pPr>
            <w:pStyle w:val="BEA8A8B38D9240729E62BE32D3DA5F95"/>
          </w:pPr>
          <w:r>
            <w:rPr>
              <w:rFonts w:asciiTheme="majorHAnsi" w:hAnsiTheme="majorHAnsi"/>
              <w:color w:val="E7E6E6" w:themeColor="background2"/>
              <w:sz w:val="80"/>
              <w:szCs w:val="80"/>
            </w:rPr>
            <w:t>[Type the document title]</w:t>
          </w:r>
        </w:p>
      </w:docPartBody>
    </w:docPart>
    <w:docPart>
      <w:docPartPr>
        <w:name w:val="FA16A10ACA9D436E87650A09919E9EF7"/>
        <w:category>
          <w:name w:val="General"/>
          <w:gallery w:val="placeholder"/>
        </w:category>
        <w:types>
          <w:type w:val="bbPlcHdr"/>
        </w:types>
        <w:behaviors>
          <w:behavior w:val="content"/>
        </w:behaviors>
        <w:guid w:val="{F4681999-8B1E-4BC7-9287-AE0D1CF86AC2}"/>
      </w:docPartPr>
      <w:docPartBody>
        <w:p w:rsidR="00E363DF" w:rsidRDefault="000127B3">
          <w:pPr>
            <w:pStyle w:val="FA16A10ACA9D436E87650A09919E9EF7"/>
          </w:pPr>
          <w:r>
            <w:rPr>
              <w:color w:val="E7E6E6" w:themeColor="background2"/>
            </w:rPr>
            <w:t>[Type the document subtitle]</w:t>
          </w:r>
        </w:p>
      </w:docPartBody>
    </w:docPart>
    <w:docPart>
      <w:docPartPr>
        <w:name w:val="4E7A654E2ECB4081A901AA1A81260374"/>
        <w:category>
          <w:name w:val="General"/>
          <w:gallery w:val="placeholder"/>
        </w:category>
        <w:types>
          <w:type w:val="bbPlcHdr"/>
        </w:types>
        <w:behaviors>
          <w:behavior w:val="content"/>
        </w:behaviors>
        <w:guid w:val="{BDC234A3-801D-43BB-BBED-231693E34661}"/>
      </w:docPartPr>
      <w:docPartBody>
        <w:p w:rsidR="00E363DF" w:rsidRDefault="000127B3">
          <w:pPr>
            <w:pStyle w:val="4E7A654E2ECB4081A901AA1A81260374"/>
          </w:pPr>
          <w:r>
            <w:rPr>
              <w:color w:val="E7E6E6" w:themeColor="background2"/>
            </w:rPr>
            <w:t>[Type the abstract of the document here. The abstract is typically a short summary of the contents of the document. Type the abstract of the document here. The abstract is typically a short summary of the contents of the document.]</w:t>
          </w:r>
        </w:p>
      </w:docPartBody>
    </w:docPart>
    <w:docPart>
      <w:docPartPr>
        <w:name w:val="58D63D913EDC4DFF82FFDF7F05F48229"/>
        <w:category>
          <w:name w:val="General"/>
          <w:gallery w:val="placeholder"/>
        </w:category>
        <w:types>
          <w:type w:val="bbPlcHdr"/>
        </w:types>
        <w:behaviors>
          <w:behavior w:val="content"/>
        </w:behaviors>
        <w:guid w:val="{9327A9D6-0BDE-404B-9B71-840A15A3BB4E}"/>
      </w:docPartPr>
      <w:docPartBody>
        <w:p w:rsidR="00E363DF" w:rsidRDefault="000127B3">
          <w:pPr>
            <w:pStyle w:val="58D63D913EDC4DFF82FFDF7F05F48229"/>
          </w:pPr>
          <w:r>
            <w:rPr>
              <w:color w:val="FFFFFF" w:themeColor="background1"/>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7B3"/>
    <w:rsid w:val="000127B3"/>
    <w:rsid w:val="00025690"/>
    <w:rsid w:val="00223669"/>
    <w:rsid w:val="002260BB"/>
    <w:rsid w:val="003239BB"/>
    <w:rsid w:val="003B7996"/>
    <w:rsid w:val="003F5659"/>
    <w:rsid w:val="004E2E22"/>
    <w:rsid w:val="0053194E"/>
    <w:rsid w:val="005B360B"/>
    <w:rsid w:val="005F0792"/>
    <w:rsid w:val="006431BD"/>
    <w:rsid w:val="00767C6A"/>
    <w:rsid w:val="00850238"/>
    <w:rsid w:val="009A679C"/>
    <w:rsid w:val="00A777E2"/>
    <w:rsid w:val="00D06C17"/>
    <w:rsid w:val="00D9535C"/>
    <w:rsid w:val="00DD4D34"/>
    <w:rsid w:val="00DF08D9"/>
    <w:rsid w:val="00DF4682"/>
    <w:rsid w:val="00E363DF"/>
    <w:rsid w:val="00EB51FA"/>
    <w:rsid w:val="00FB7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4472C4" w:themeColor="accent1"/>
      <w:sz w:val="32"/>
      <w:szCs w:val="28"/>
      <w:lang w:eastAsia="ja-JP"/>
      <w14:numForm w14:val="oldStyle"/>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lang w:eastAsia="ko-KR"/>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eastAsiaTheme="majorEastAsia" w:cstheme="majorBidi"/>
      <w:b/>
      <w:bCs/>
      <w:color w:val="2F5496" w:themeColor="accent1" w:themeShade="BF"/>
      <w:sz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6D42580F554521AC4BEA51CA81A306">
    <w:name w:val="2F6D42580F554521AC4BEA51CA81A306"/>
  </w:style>
  <w:style w:type="character" w:styleId="PlaceholderText">
    <w:name w:val="Placeholder Text"/>
    <w:basedOn w:val="DefaultParagraphFont"/>
    <w:uiPriority w:val="99"/>
    <w:rPr>
      <w:color w:val="808080"/>
    </w:rPr>
  </w:style>
  <w:style w:type="paragraph" w:customStyle="1" w:styleId="474B34BE3B8D4D4DA92DDA6F27BEFAC4">
    <w:name w:val="474B34BE3B8D4D4DA92DDA6F27BEFAC4"/>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4472C4" w:themeColor="accent1"/>
      <w:sz w:val="32"/>
      <w:szCs w:val="28"/>
      <w:lang w:eastAsia="ja-JP"/>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44546A" w:themeColor="text2"/>
      <w:sz w:val="28"/>
      <w:szCs w:val="26"/>
      <w:lang w:eastAsia="ko-KR"/>
    </w:rPr>
  </w:style>
  <w:style w:type="character" w:customStyle="1" w:styleId="Heading3Char">
    <w:name w:val="Heading 3 Char"/>
    <w:basedOn w:val="DefaultParagraphFont"/>
    <w:link w:val="Heading3"/>
    <w:uiPriority w:val="9"/>
    <w:rPr>
      <w:rFonts w:eastAsiaTheme="majorEastAsia" w:cstheme="majorBidi"/>
      <w:b/>
      <w:bCs/>
      <w:color w:val="2F5496" w:themeColor="accent1" w:themeShade="BF"/>
      <w:sz w:val="24"/>
      <w:lang w:eastAsia="ko-KR"/>
    </w:rPr>
  </w:style>
  <w:style w:type="paragraph" w:customStyle="1" w:styleId="BEA8A8B38D9240729E62BE32D3DA5F95">
    <w:name w:val="BEA8A8B38D9240729E62BE32D3DA5F95"/>
  </w:style>
  <w:style w:type="paragraph" w:customStyle="1" w:styleId="FA16A10ACA9D436E87650A09919E9EF7">
    <w:name w:val="FA16A10ACA9D436E87650A09919E9EF7"/>
  </w:style>
  <w:style w:type="paragraph" w:customStyle="1" w:styleId="4E7A654E2ECB4081A901AA1A81260374">
    <w:name w:val="4E7A654E2ECB4081A901AA1A81260374"/>
  </w:style>
  <w:style w:type="paragraph" w:customStyle="1" w:styleId="58D63D913EDC4DFF82FFDF7F05F48229">
    <w:name w:val="58D63D913EDC4DFF82FFDF7F05F482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djacency">
  <a:themeElements>
    <a:clrScheme name="Custom 1">
      <a:dk1>
        <a:sysClr val="windowText" lastClr="000000"/>
      </a:dk1>
      <a:lt1>
        <a:sysClr val="window" lastClr="FFFFFF"/>
      </a:lt1>
      <a:dk2>
        <a:srgbClr val="000000"/>
      </a:dk2>
      <a:lt2>
        <a:srgbClr val="022A52"/>
      </a:lt2>
      <a:accent1>
        <a:srgbClr val="3F3F3F"/>
      </a:accent1>
      <a:accent2>
        <a:srgbClr val="0464C4"/>
      </a:accent2>
      <a:accent3>
        <a:srgbClr val="2F94F9"/>
      </a:accent3>
      <a:accent4>
        <a:srgbClr val="3598FA"/>
      </a:accent4>
      <a:accent5>
        <a:srgbClr val="262626"/>
      </a:accent5>
      <a:accent6>
        <a:srgbClr val="97C9FC"/>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quantum ready, high-security messaging protocol for a new age</Abstract>
  <CompanyAddress/>
  <CompanyPhone/>
  <CompanyFax/>
  <CompanyEmail/>
</CoverPageProperti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999749-558A-4CC6-B562-9A76F89BE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AdjacencyReport.dotx</Template>
  <TotalTime>127</TotalTime>
  <Pages>4</Pages>
  <Words>867</Words>
  <Characters>4947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QSMP</vt:lpstr>
    </vt:vector>
  </TitlesOfParts>
  <Company/>
  <LinksUpToDate>false</LinksUpToDate>
  <CharactersWithSpaces>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QSMP</dc:title>
  <dc:subject>The Quantum Secure Messaging Protocol</dc:subject>
  <dc:creator>John Underhill</dc:creator>
  <cp:lastModifiedBy>J U</cp:lastModifiedBy>
  <cp:revision>6</cp:revision>
  <dcterms:created xsi:type="dcterms:W3CDTF">2022-05-20T19:20:00Z</dcterms:created>
  <dcterms:modified xsi:type="dcterms:W3CDTF">2024-10-11T01:02:00Z</dcterms:modified>
</cp:coreProperties>
</file>